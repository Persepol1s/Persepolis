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9B26B" w14:textId="77777777" w:rsidR="00256B73" w:rsidRPr="00DC578B" w:rsidRDefault="00256B73" w:rsidP="009D53C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1843"/>
        <w:gridCol w:w="3118"/>
      </w:tblGrid>
      <w:tr w:rsidR="00445E9D" w:rsidRPr="000326B8" w14:paraId="48E5F2A4" w14:textId="77777777" w:rsidTr="001606C1">
        <w:trPr>
          <w:jc w:val="center"/>
        </w:trPr>
        <w:tc>
          <w:tcPr>
            <w:tcW w:w="1701" w:type="dxa"/>
          </w:tcPr>
          <w:p w14:paraId="052E7D5B" w14:textId="77777777"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 xml:space="preserve">Acta N°: 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1</w:t>
            </w:r>
          </w:p>
        </w:tc>
        <w:tc>
          <w:tcPr>
            <w:tcW w:w="2693" w:type="dxa"/>
          </w:tcPr>
          <w:p w14:paraId="638BAE4D" w14:textId="77777777"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28 jun 2016</w:t>
            </w:r>
          </w:p>
        </w:tc>
        <w:tc>
          <w:tcPr>
            <w:tcW w:w="1843" w:type="dxa"/>
          </w:tcPr>
          <w:p w14:paraId="00AA9A31" w14:textId="77777777"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>09:00</w:t>
            </w:r>
          </w:p>
        </w:tc>
        <w:tc>
          <w:tcPr>
            <w:tcW w:w="3118" w:type="dxa"/>
          </w:tcPr>
          <w:p w14:paraId="2BE9F197" w14:textId="77777777"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 w:rsidR="00B6551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>OyG Consultores</w:t>
            </w:r>
          </w:p>
        </w:tc>
      </w:tr>
    </w:tbl>
    <w:p w14:paraId="389A592E" w14:textId="77777777"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p w14:paraId="145C028B" w14:textId="77777777"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A05702" w:rsidRPr="000326B8" w14:paraId="5B521A66" w14:textId="77777777" w:rsidTr="00837C7A">
        <w:tc>
          <w:tcPr>
            <w:tcW w:w="9464" w:type="dxa"/>
            <w:gridSpan w:val="2"/>
          </w:tcPr>
          <w:p w14:paraId="28DA5741" w14:textId="77777777"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</w:tc>
      </w:tr>
      <w:tr w:rsidR="00A05702" w:rsidRPr="000326B8" w14:paraId="391E46C7" w14:textId="77777777" w:rsidTr="00837C7A">
        <w:tc>
          <w:tcPr>
            <w:tcW w:w="4361" w:type="dxa"/>
          </w:tcPr>
          <w:p w14:paraId="77CBA753" w14:textId="77777777"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5103" w:type="dxa"/>
          </w:tcPr>
          <w:p w14:paraId="5ADF070C" w14:textId="77777777"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05702" w:rsidRPr="000326B8" w14:paraId="311743FF" w14:textId="77777777" w:rsidTr="00837C7A">
        <w:tc>
          <w:tcPr>
            <w:tcW w:w="4361" w:type="dxa"/>
          </w:tcPr>
          <w:p w14:paraId="598E1DF4" w14:textId="77777777" w:rsidR="00A05702" w:rsidRPr="000326B8" w:rsidRDefault="009332DA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Boris </w:t>
            </w:r>
            <w:proofErr w:type="spellStart"/>
            <w:r w:rsidR="00B6551A">
              <w:rPr>
                <w:rFonts w:ascii="Arial" w:hAnsi="Arial" w:cs="Arial"/>
                <w:sz w:val="22"/>
                <w:szCs w:val="22"/>
              </w:rPr>
              <w:t>Zein</w:t>
            </w:r>
            <w:proofErr w:type="spellEnd"/>
            <w:r w:rsidR="00B6551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Uzcategui</w:t>
            </w:r>
            <w:proofErr w:type="spellEnd"/>
            <w:r w:rsidR="00B6551A">
              <w:rPr>
                <w:rFonts w:ascii="Arial" w:hAnsi="Arial" w:cs="Arial"/>
                <w:sz w:val="22"/>
                <w:szCs w:val="22"/>
              </w:rPr>
              <w:t xml:space="preserve"> Morales</w:t>
            </w:r>
          </w:p>
        </w:tc>
        <w:tc>
          <w:tcPr>
            <w:tcW w:w="5103" w:type="dxa"/>
          </w:tcPr>
          <w:p w14:paraId="3C1FF56E" w14:textId="77777777" w:rsidR="00A05702" w:rsidRPr="000326B8" w:rsidRDefault="009332DA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Director de Proyecto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Persépolis</w:t>
            </w:r>
            <w:proofErr w:type="spellEnd"/>
          </w:p>
        </w:tc>
      </w:tr>
      <w:tr w:rsidR="00A05702" w:rsidRPr="000326B8" w14:paraId="729672B5" w14:textId="77777777" w:rsidTr="00837C7A">
        <w:tc>
          <w:tcPr>
            <w:tcW w:w="4361" w:type="dxa"/>
          </w:tcPr>
          <w:p w14:paraId="6498489A" w14:textId="77777777" w:rsidR="00A05702" w:rsidRPr="000326B8" w:rsidRDefault="00181A9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María </w:t>
            </w:r>
            <w:r w:rsidR="009332DA">
              <w:rPr>
                <w:rFonts w:ascii="Arial" w:hAnsi="Arial" w:cs="Arial"/>
                <w:sz w:val="22"/>
                <w:szCs w:val="22"/>
              </w:rPr>
              <w:t>Johanna Skin</w:t>
            </w: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="009332DA">
              <w:rPr>
                <w:rFonts w:ascii="Arial" w:hAnsi="Arial" w:cs="Arial"/>
                <w:sz w:val="22"/>
                <w:szCs w:val="22"/>
              </w:rPr>
              <w:t>er</w:t>
            </w:r>
            <w:r w:rsidR="00B6551A">
              <w:rPr>
                <w:rFonts w:ascii="Arial" w:hAnsi="Arial" w:cs="Arial"/>
                <w:sz w:val="22"/>
                <w:szCs w:val="22"/>
              </w:rPr>
              <w:t xml:space="preserve"> Villanueva</w:t>
            </w:r>
          </w:p>
        </w:tc>
        <w:tc>
          <w:tcPr>
            <w:tcW w:w="5103" w:type="dxa"/>
          </w:tcPr>
          <w:p w14:paraId="41263A46" w14:textId="77777777" w:rsidR="00A05702" w:rsidRPr="000326B8" w:rsidRDefault="009332DA" w:rsidP="00A95B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="00E820A5">
              <w:rPr>
                <w:rFonts w:ascii="Arial" w:hAnsi="Arial" w:cs="Arial"/>
                <w:sz w:val="22"/>
                <w:szCs w:val="22"/>
              </w:rPr>
              <w:t xml:space="preserve">usiness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A95BD1">
              <w:rPr>
                <w:rFonts w:ascii="Arial" w:hAnsi="Arial" w:cs="Arial"/>
                <w:sz w:val="22"/>
                <w:szCs w:val="22"/>
              </w:rPr>
              <w:t>ervice</w:t>
            </w:r>
            <w:proofErr w:type="spellEnd"/>
            <w:r w:rsidR="00E820A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E820A5">
              <w:rPr>
                <w:rFonts w:ascii="Arial" w:hAnsi="Arial" w:cs="Arial"/>
                <w:sz w:val="22"/>
                <w:szCs w:val="22"/>
              </w:rPr>
              <w:t>anage</w:t>
            </w:r>
            <w:r w:rsidR="00A95BD1">
              <w:rPr>
                <w:rFonts w:ascii="Arial" w:hAnsi="Arial" w:cs="Arial"/>
                <w:sz w:val="22"/>
                <w:szCs w:val="22"/>
              </w:rPr>
              <w:t>ment</w:t>
            </w:r>
          </w:p>
        </w:tc>
      </w:tr>
      <w:tr w:rsidR="00A05702" w:rsidRPr="000326B8" w14:paraId="34C9AB7F" w14:textId="77777777" w:rsidTr="00837C7A">
        <w:tc>
          <w:tcPr>
            <w:tcW w:w="4361" w:type="dxa"/>
          </w:tcPr>
          <w:p w14:paraId="10BB7D72" w14:textId="77777777" w:rsidR="00A05702" w:rsidRPr="000326B8" w:rsidRDefault="009332DA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Gustavo Arana Reyes</w:t>
            </w:r>
          </w:p>
        </w:tc>
        <w:tc>
          <w:tcPr>
            <w:tcW w:w="5103" w:type="dxa"/>
          </w:tcPr>
          <w:p w14:paraId="03C84347" w14:textId="77777777" w:rsidR="00A05702" w:rsidRPr="000326B8" w:rsidRDefault="009332DA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Gerente de Proyecto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Persépolis</w:t>
            </w:r>
            <w:proofErr w:type="spellEnd"/>
          </w:p>
        </w:tc>
      </w:tr>
      <w:tr w:rsidR="00A05702" w:rsidRPr="000326B8" w14:paraId="531AF372" w14:textId="77777777" w:rsidTr="00837C7A">
        <w:tc>
          <w:tcPr>
            <w:tcW w:w="4361" w:type="dxa"/>
          </w:tcPr>
          <w:p w14:paraId="37C50386" w14:textId="77777777" w:rsidR="00A05702" w:rsidRPr="000326B8" w:rsidRDefault="009332DA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Alexander Corredor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Avilán</w:t>
            </w:r>
            <w:proofErr w:type="spellEnd"/>
          </w:p>
        </w:tc>
        <w:tc>
          <w:tcPr>
            <w:tcW w:w="5103" w:type="dxa"/>
          </w:tcPr>
          <w:p w14:paraId="1C250419" w14:textId="77777777" w:rsidR="00A05702" w:rsidRPr="000326B8" w:rsidRDefault="009332DA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Coordinador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Persépolis</w:t>
            </w:r>
            <w:proofErr w:type="spellEnd"/>
          </w:p>
        </w:tc>
      </w:tr>
      <w:tr w:rsidR="009332DA" w:rsidRPr="000326B8" w14:paraId="6CF65744" w14:textId="77777777" w:rsidTr="00837C7A">
        <w:tc>
          <w:tcPr>
            <w:tcW w:w="4361" w:type="dxa"/>
          </w:tcPr>
          <w:p w14:paraId="4BFA3760" w14:textId="77777777" w:rsidR="009332DA" w:rsidRDefault="009332DA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5103" w:type="dxa"/>
          </w:tcPr>
          <w:p w14:paraId="592B4B58" w14:textId="77777777" w:rsidR="009332DA" w:rsidRDefault="009332DA" w:rsidP="00837C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A95BD1">
              <w:rPr>
                <w:rFonts w:ascii="Arial" w:hAnsi="Arial" w:cs="Arial"/>
                <w:sz w:val="22"/>
                <w:szCs w:val="22"/>
              </w:rPr>
              <w:t>hief</w:t>
            </w:r>
            <w:proofErr w:type="spellEnd"/>
            <w:r w:rsidR="00A95B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="00A95BD1">
              <w:rPr>
                <w:rFonts w:ascii="Arial" w:hAnsi="Arial" w:cs="Arial"/>
                <w:sz w:val="22"/>
                <w:szCs w:val="22"/>
              </w:rPr>
              <w:t>echnology</w:t>
            </w:r>
            <w:proofErr w:type="spellEnd"/>
            <w:r w:rsidR="00A95B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="00A95BD1">
              <w:rPr>
                <w:rFonts w:ascii="Arial" w:hAnsi="Arial" w:cs="Arial"/>
                <w:sz w:val="22"/>
                <w:szCs w:val="22"/>
              </w:rPr>
              <w:t>fficer</w:t>
            </w:r>
            <w:proofErr w:type="spellEnd"/>
          </w:p>
        </w:tc>
      </w:tr>
    </w:tbl>
    <w:p w14:paraId="417EC5E9" w14:textId="77777777"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05702" w:rsidRPr="000326B8" w14:paraId="3EEC21CA" w14:textId="77777777" w:rsidTr="0037087A">
        <w:trPr>
          <w:trHeight w:val="260"/>
        </w:trPr>
        <w:tc>
          <w:tcPr>
            <w:tcW w:w="9464" w:type="dxa"/>
          </w:tcPr>
          <w:p w14:paraId="377B5F60" w14:textId="77777777"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306B6A7" w14:textId="77777777" w:rsidR="00A05702" w:rsidRPr="000326B8" w:rsidRDefault="000D0CD3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</w:t>
            </w:r>
            <w:r w:rsidR="009332DA">
              <w:rPr>
                <w:rFonts w:ascii="Arial" w:hAnsi="Arial" w:cs="Arial"/>
                <w:sz w:val="22"/>
                <w:szCs w:val="22"/>
              </w:rPr>
              <w:t>Comité de Dirección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No. 1</w:t>
            </w:r>
            <w:r w:rsidR="009332D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399D0CE" w14:textId="77777777" w:rsidR="00A05702" w:rsidRPr="000326B8" w:rsidRDefault="00A05702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5702" w:rsidRPr="000326B8" w14:paraId="3853A874" w14:textId="77777777" w:rsidTr="0037087A">
        <w:trPr>
          <w:trHeight w:val="260"/>
        </w:trPr>
        <w:tc>
          <w:tcPr>
            <w:tcW w:w="9464" w:type="dxa"/>
          </w:tcPr>
          <w:p w14:paraId="03D909A5" w14:textId="77777777" w:rsidR="00A05702" w:rsidRPr="000326B8" w:rsidRDefault="00A05702" w:rsidP="00A0570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Orden del día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 xml:space="preserve"> / Agenda</w:t>
            </w:r>
          </w:p>
        </w:tc>
      </w:tr>
      <w:tr w:rsidR="00A05702" w:rsidRPr="000326B8" w14:paraId="4C77F382" w14:textId="77777777" w:rsidTr="00A05702">
        <w:trPr>
          <w:trHeight w:val="1212"/>
        </w:trPr>
        <w:tc>
          <w:tcPr>
            <w:tcW w:w="9464" w:type="dxa"/>
          </w:tcPr>
          <w:p w14:paraId="7C7235BD" w14:textId="77777777" w:rsidR="00DC578B" w:rsidRDefault="00DC578B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4849E6D" w14:textId="77777777"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Actividades Previas.</w:t>
            </w:r>
          </w:p>
          <w:p w14:paraId="2EBEA4B9" w14:textId="77777777"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Temas Pendientes.</w:t>
            </w:r>
          </w:p>
          <w:p w14:paraId="62C220FA" w14:textId="77777777" w:rsidR="00A05702" w:rsidRPr="000326B8" w:rsidRDefault="00A05702" w:rsidP="009332D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Próximas Actividades.</w:t>
            </w:r>
          </w:p>
        </w:tc>
      </w:tr>
    </w:tbl>
    <w:p w14:paraId="30C59027" w14:textId="77777777" w:rsidR="00BC3F52" w:rsidRDefault="00BC3F52" w:rsidP="001606C1">
      <w:pPr>
        <w:ind w:firstLine="708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1606C1" w:rsidRPr="000326B8" w14:paraId="4D27DE9B" w14:textId="77777777" w:rsidTr="00296855">
        <w:trPr>
          <w:trHeight w:val="260"/>
        </w:trPr>
        <w:tc>
          <w:tcPr>
            <w:tcW w:w="9464" w:type="dxa"/>
          </w:tcPr>
          <w:p w14:paraId="2637FE6A" w14:textId="77777777" w:rsidR="001606C1" w:rsidRPr="000326B8" w:rsidRDefault="001606C1" w:rsidP="0029685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1606C1" w:rsidRPr="000326B8" w14:paraId="63C87709" w14:textId="77777777" w:rsidTr="00296855">
        <w:trPr>
          <w:trHeight w:val="1212"/>
        </w:trPr>
        <w:tc>
          <w:tcPr>
            <w:tcW w:w="9464" w:type="dxa"/>
          </w:tcPr>
          <w:p w14:paraId="0D93BFB2" w14:textId="77777777" w:rsidR="001606C1" w:rsidRPr="000326B8" w:rsidRDefault="001606C1" w:rsidP="001606C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2DCBE7" w14:textId="77777777" w:rsidR="001606C1" w:rsidRPr="009332DA" w:rsidRDefault="001606C1" w:rsidP="001606C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9332DA">
              <w:rPr>
                <w:rFonts w:ascii="Arial" w:hAnsi="Arial" w:cs="Arial"/>
                <w:sz w:val="22"/>
                <w:szCs w:val="22"/>
              </w:rPr>
              <w:t>Actividades Previas.</w:t>
            </w:r>
          </w:p>
          <w:p w14:paraId="0FF45E9F" w14:textId="77777777" w:rsidR="001606C1" w:rsidRDefault="001606C1" w:rsidP="001606C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DEBD6C" w14:textId="77777777" w:rsidR="001606C1" w:rsidRPr="003073FE" w:rsidRDefault="001606C1" w:rsidP="003073FE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2"/>
                <w:szCs w:val="22"/>
              </w:rPr>
            </w:pPr>
            <w:r w:rsidRPr="003073FE">
              <w:rPr>
                <w:rFonts w:ascii="Arial" w:hAnsi="Arial" w:cs="Arial"/>
                <w:sz w:val="22"/>
                <w:szCs w:val="22"/>
              </w:rPr>
              <w:t xml:space="preserve">Revisión de documento </w:t>
            </w:r>
            <w:r w:rsidR="00056363">
              <w:rPr>
                <w:rFonts w:ascii="Arial" w:hAnsi="Arial" w:cs="Arial"/>
                <w:b/>
                <w:sz w:val="22"/>
                <w:szCs w:val="22"/>
              </w:rPr>
              <w:t>V</w:t>
            </w:r>
            <w:r w:rsidRPr="00056363">
              <w:rPr>
                <w:rFonts w:ascii="Arial" w:hAnsi="Arial" w:cs="Arial"/>
                <w:b/>
                <w:sz w:val="22"/>
                <w:szCs w:val="22"/>
              </w:rPr>
              <w:t>isión de especialistas.</w:t>
            </w:r>
          </w:p>
          <w:p w14:paraId="7815B2E5" w14:textId="77777777" w:rsidR="001606C1" w:rsidRDefault="001606C1" w:rsidP="001606C1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737CF326" w14:textId="77777777" w:rsidR="001606C1" w:rsidRPr="003073FE" w:rsidRDefault="001606C1" w:rsidP="003073FE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3073FE">
              <w:rPr>
                <w:rFonts w:ascii="Arial" w:hAnsi="Arial" w:cs="Arial"/>
                <w:sz w:val="22"/>
                <w:szCs w:val="22"/>
              </w:rPr>
              <w:t>Administración pública.</w:t>
            </w:r>
          </w:p>
          <w:p w14:paraId="1B88F1AB" w14:textId="77777777" w:rsidR="001606C1" w:rsidRPr="003073FE" w:rsidRDefault="001606C1" w:rsidP="003073FE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3073FE">
              <w:rPr>
                <w:rFonts w:ascii="Arial" w:hAnsi="Arial" w:cs="Arial"/>
                <w:sz w:val="22"/>
                <w:szCs w:val="22"/>
              </w:rPr>
              <w:t>Arquitectura y urbanismo.</w:t>
            </w:r>
          </w:p>
          <w:p w14:paraId="6FABE025" w14:textId="77777777" w:rsidR="001606C1" w:rsidRPr="003073FE" w:rsidRDefault="001606C1" w:rsidP="003073FE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3073FE">
              <w:rPr>
                <w:rFonts w:ascii="Arial" w:hAnsi="Arial" w:cs="Arial"/>
                <w:sz w:val="22"/>
                <w:szCs w:val="22"/>
              </w:rPr>
              <w:t>Recreación y deporte.</w:t>
            </w:r>
          </w:p>
          <w:p w14:paraId="2FC2E008" w14:textId="77777777" w:rsidR="001606C1" w:rsidRPr="003073FE" w:rsidRDefault="001606C1" w:rsidP="003073FE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3073FE">
              <w:rPr>
                <w:rFonts w:ascii="Arial" w:hAnsi="Arial" w:cs="Arial"/>
                <w:sz w:val="22"/>
                <w:szCs w:val="22"/>
              </w:rPr>
              <w:t>Salud.</w:t>
            </w:r>
          </w:p>
          <w:p w14:paraId="62195EA8" w14:textId="77777777" w:rsidR="001606C1" w:rsidRPr="003073FE" w:rsidRDefault="001606C1" w:rsidP="003073FE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3073FE">
              <w:rPr>
                <w:rFonts w:ascii="Arial" w:hAnsi="Arial" w:cs="Arial"/>
                <w:sz w:val="22"/>
                <w:szCs w:val="22"/>
              </w:rPr>
              <w:t>Seguridad.</w:t>
            </w:r>
          </w:p>
          <w:p w14:paraId="02514560" w14:textId="77777777" w:rsidR="001606C1" w:rsidRPr="003073FE" w:rsidRDefault="001606C1" w:rsidP="003073FE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3073FE">
              <w:rPr>
                <w:rFonts w:ascii="Arial" w:hAnsi="Arial" w:cs="Arial"/>
                <w:sz w:val="22"/>
                <w:szCs w:val="22"/>
              </w:rPr>
              <w:t>Servicios públicos.</w:t>
            </w:r>
          </w:p>
          <w:p w14:paraId="02DF2E66" w14:textId="77777777" w:rsidR="001606C1" w:rsidRDefault="001606C1" w:rsidP="001606C1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4703AD36" w14:textId="77777777" w:rsidR="001606C1" w:rsidRPr="003073FE" w:rsidRDefault="001606C1" w:rsidP="003073FE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2"/>
                <w:szCs w:val="22"/>
              </w:rPr>
            </w:pPr>
            <w:r w:rsidRPr="003073FE">
              <w:rPr>
                <w:rFonts w:ascii="Arial" w:hAnsi="Arial" w:cs="Arial"/>
                <w:sz w:val="22"/>
                <w:szCs w:val="22"/>
              </w:rPr>
              <w:t>Reunión con especialistas.</w:t>
            </w:r>
          </w:p>
          <w:p w14:paraId="7318DD41" w14:textId="77777777" w:rsidR="001606C1" w:rsidRDefault="001606C1" w:rsidP="001606C1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1BED0DB6" w14:textId="77777777" w:rsidR="001606C1" w:rsidRPr="003073FE" w:rsidRDefault="001606C1" w:rsidP="003073FE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3073FE">
              <w:rPr>
                <w:rFonts w:ascii="Arial" w:hAnsi="Arial" w:cs="Arial"/>
                <w:sz w:val="22"/>
                <w:szCs w:val="22"/>
              </w:rPr>
              <w:t>Visión de especialistas.</w:t>
            </w:r>
          </w:p>
          <w:p w14:paraId="7033C5C6" w14:textId="77777777" w:rsidR="001606C1" w:rsidRPr="003073FE" w:rsidRDefault="001606C1" w:rsidP="003073FE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3073FE">
              <w:rPr>
                <w:rFonts w:ascii="Arial" w:hAnsi="Arial" w:cs="Arial"/>
                <w:sz w:val="22"/>
                <w:szCs w:val="22"/>
              </w:rPr>
              <w:t>Presentación matriz SIPOC.</w:t>
            </w:r>
          </w:p>
          <w:p w14:paraId="0D3721C9" w14:textId="77777777" w:rsidR="001606C1" w:rsidRPr="003073FE" w:rsidRDefault="001606C1" w:rsidP="003073FE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3073FE">
              <w:rPr>
                <w:rFonts w:ascii="Arial" w:hAnsi="Arial" w:cs="Arial"/>
                <w:sz w:val="22"/>
                <w:szCs w:val="22"/>
              </w:rPr>
              <w:t>Formalización.</w:t>
            </w:r>
          </w:p>
          <w:p w14:paraId="1717E261" w14:textId="77777777" w:rsidR="001606C1" w:rsidRPr="009332DA" w:rsidRDefault="001606C1" w:rsidP="001606C1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0A546C39" w14:textId="77777777" w:rsidR="001606C1" w:rsidRPr="003073FE" w:rsidRDefault="001606C1" w:rsidP="003073FE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2"/>
                <w:szCs w:val="22"/>
              </w:rPr>
            </w:pPr>
            <w:r w:rsidRPr="003073FE">
              <w:rPr>
                <w:rFonts w:ascii="Arial" w:hAnsi="Arial" w:cs="Arial"/>
                <w:sz w:val="22"/>
                <w:szCs w:val="22"/>
              </w:rPr>
              <w:t>Esquema de consultoría.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9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DC578B" w:rsidRPr="000326B8" w14:paraId="0C2DE9DA" w14:textId="77777777" w:rsidTr="00DC578B">
        <w:trPr>
          <w:trHeight w:val="1212"/>
        </w:trPr>
        <w:tc>
          <w:tcPr>
            <w:tcW w:w="9464" w:type="dxa"/>
          </w:tcPr>
          <w:p w14:paraId="1C8B742E" w14:textId="77777777" w:rsidR="00DC578B" w:rsidRPr="009332DA" w:rsidRDefault="00DC578B" w:rsidP="00DC57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CF4CF5F" w14:textId="77777777" w:rsidR="00DC578B" w:rsidRDefault="00DC578B" w:rsidP="00DC578B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0D0CD3">
              <w:rPr>
                <w:rFonts w:ascii="Arial" w:hAnsi="Arial" w:cs="Arial"/>
                <w:sz w:val="22"/>
                <w:szCs w:val="22"/>
              </w:rPr>
              <w:t>Temas Pendientes.</w:t>
            </w:r>
          </w:p>
          <w:p w14:paraId="46C42E00" w14:textId="77777777" w:rsidR="00DC578B" w:rsidRPr="000D0CD3" w:rsidRDefault="00DC578B" w:rsidP="00DC578B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6F25A292" w14:textId="77777777" w:rsidR="00DC578B" w:rsidRDefault="00DC578B" w:rsidP="00DC578B">
            <w:pPr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0D0CD3">
              <w:rPr>
                <w:rFonts w:ascii="Arial" w:hAnsi="Arial" w:cs="Arial"/>
                <w:sz w:val="22"/>
                <w:szCs w:val="22"/>
              </w:rPr>
              <w:t xml:space="preserve">Ciudades Inteligentes Vs Smart </w:t>
            </w:r>
            <w:proofErr w:type="spellStart"/>
            <w:r w:rsidRPr="000D0CD3">
              <w:rPr>
                <w:rFonts w:ascii="Arial" w:hAnsi="Arial" w:cs="Arial"/>
                <w:sz w:val="22"/>
                <w:szCs w:val="22"/>
              </w:rPr>
              <w:t>Cities</w:t>
            </w:r>
            <w:proofErr w:type="spellEnd"/>
            <w:r w:rsidRPr="000D0CD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1DA9C73" w14:textId="77777777" w:rsidR="00DC578B" w:rsidRDefault="00DC578B" w:rsidP="00DC578B">
            <w:pPr>
              <w:ind w:left="14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seguirán usando los nombres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Persépolis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 Ciudades Inteligentes, hasta que se defina </w:t>
            </w:r>
            <w:r w:rsidR="00FA5781">
              <w:rPr>
                <w:rFonts w:ascii="Arial" w:hAnsi="Arial" w:cs="Arial"/>
                <w:sz w:val="22"/>
                <w:szCs w:val="22"/>
              </w:rPr>
              <w:t xml:space="preserve">otro, </w:t>
            </w:r>
            <w:r w:rsidR="001F5E90">
              <w:rPr>
                <w:rFonts w:ascii="Arial" w:hAnsi="Arial" w:cs="Arial"/>
                <w:sz w:val="22"/>
                <w:szCs w:val="22"/>
              </w:rPr>
              <w:t>de acuerdo a</w:t>
            </w:r>
            <w:r>
              <w:rPr>
                <w:rFonts w:ascii="Arial" w:hAnsi="Arial" w:cs="Arial"/>
                <w:sz w:val="22"/>
                <w:szCs w:val="22"/>
              </w:rPr>
              <w:t xml:space="preserve">l modelo comercial y de imagen. </w:t>
            </w:r>
          </w:p>
          <w:p w14:paraId="0AB0A05A" w14:textId="77777777" w:rsidR="00DC578B" w:rsidRDefault="00DC578B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04557E" w14:textId="77777777" w:rsidR="00DC578B" w:rsidRDefault="00DC578B" w:rsidP="00DC578B">
            <w:pPr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0D0CD3">
              <w:rPr>
                <w:rFonts w:ascii="Arial" w:hAnsi="Arial" w:cs="Arial"/>
                <w:sz w:val="22"/>
                <w:szCs w:val="22"/>
              </w:rPr>
              <w:t>Definición de verticales.</w:t>
            </w:r>
          </w:p>
          <w:p w14:paraId="0250907A" w14:textId="77777777" w:rsidR="00DC578B" w:rsidRDefault="00DC578B" w:rsidP="00DC578B">
            <w:pPr>
              <w:ind w:firstLine="14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conservan </w:t>
            </w:r>
            <w:r w:rsidR="00FA5781">
              <w:rPr>
                <w:rFonts w:ascii="Arial" w:hAnsi="Arial" w:cs="Arial"/>
                <w:sz w:val="22"/>
                <w:szCs w:val="22"/>
              </w:rPr>
              <w:t xml:space="preserve">por ahora </w:t>
            </w:r>
            <w:r>
              <w:rPr>
                <w:rFonts w:ascii="Arial" w:hAnsi="Arial" w:cs="Arial"/>
                <w:sz w:val="22"/>
                <w:szCs w:val="22"/>
              </w:rPr>
              <w:t xml:space="preserve">las </w:t>
            </w:r>
            <w:r w:rsidR="00C86241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 xml:space="preserve"> verticales :</w:t>
            </w:r>
          </w:p>
          <w:p w14:paraId="67C359A8" w14:textId="77777777" w:rsidR="00DC578B" w:rsidRDefault="00DC578B" w:rsidP="00DC578B">
            <w:pPr>
              <w:ind w:left="1418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Administración Pública, Salud, Educación y Cultura, Seguridad y Emergencias, Desarrollo  Urbano, Transporte, Recreación y Deporte, </w:t>
            </w:r>
            <w:r w:rsidR="00C86241">
              <w:rPr>
                <w:rFonts w:ascii="Arial" w:hAnsi="Arial" w:cs="Arial"/>
                <w:sz w:val="22"/>
                <w:szCs w:val="22"/>
              </w:rPr>
              <w:t xml:space="preserve">TIC, </w:t>
            </w:r>
            <w:r>
              <w:rPr>
                <w:rFonts w:ascii="Arial" w:hAnsi="Arial" w:cs="Arial"/>
                <w:sz w:val="22"/>
                <w:szCs w:val="22"/>
              </w:rPr>
              <w:t>Servicios Públicos y Medio Ambiente.</w:t>
            </w:r>
          </w:p>
          <w:p w14:paraId="4C536ADC" w14:textId="77777777" w:rsidR="00DC578B" w:rsidRDefault="00DC578B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3748D2" w14:textId="77777777" w:rsidR="00DC578B" w:rsidRDefault="00DC578B" w:rsidP="00DC578B">
            <w:pPr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0D0CD3">
              <w:rPr>
                <w:rFonts w:ascii="Arial" w:hAnsi="Arial" w:cs="Arial"/>
                <w:sz w:val="22"/>
                <w:szCs w:val="22"/>
              </w:rPr>
              <w:t xml:space="preserve">Imagen de </w:t>
            </w:r>
            <w:proofErr w:type="spellStart"/>
            <w:r w:rsidRPr="000D0CD3">
              <w:rPr>
                <w:rFonts w:ascii="Arial" w:hAnsi="Arial" w:cs="Arial"/>
                <w:sz w:val="22"/>
                <w:szCs w:val="22"/>
              </w:rPr>
              <w:t>Persépolis</w:t>
            </w:r>
            <w:proofErr w:type="spellEnd"/>
            <w:r w:rsidRPr="000D0CD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EF18464" w14:textId="77777777" w:rsidR="00DC578B" w:rsidRDefault="00DC578B" w:rsidP="00DC578B">
            <w:pPr>
              <w:ind w:left="709" w:firstLine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sigue en la búsqueda de la imagen.</w:t>
            </w:r>
          </w:p>
          <w:p w14:paraId="7270E3F1" w14:textId="77777777" w:rsidR="00DC578B" w:rsidRPr="000D0CD3" w:rsidRDefault="00DC578B" w:rsidP="00DC578B">
            <w:pPr>
              <w:ind w:left="709"/>
              <w:rPr>
                <w:rFonts w:ascii="Arial" w:hAnsi="Arial" w:cs="Arial"/>
                <w:sz w:val="22"/>
                <w:szCs w:val="22"/>
              </w:rPr>
            </w:pPr>
          </w:p>
          <w:p w14:paraId="6FE578CD" w14:textId="77777777" w:rsidR="00DC578B" w:rsidRDefault="00DC578B" w:rsidP="00DC578B">
            <w:pPr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0D0CD3">
              <w:rPr>
                <w:rFonts w:ascii="Arial" w:hAnsi="Arial" w:cs="Arial"/>
                <w:sz w:val="22"/>
                <w:szCs w:val="22"/>
              </w:rPr>
              <w:t>Roles del equipo.</w:t>
            </w:r>
          </w:p>
          <w:p w14:paraId="5158522C" w14:textId="77777777" w:rsidR="00DC578B" w:rsidRDefault="00DC578B" w:rsidP="00DC578B">
            <w:pPr>
              <w:ind w:left="1418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4554C02" w14:textId="77777777" w:rsidR="00DC578B" w:rsidRPr="00204E7D" w:rsidRDefault="00DC578B" w:rsidP="003073FE">
            <w:pPr>
              <w:ind w:left="1418"/>
              <w:rPr>
                <w:rFonts w:ascii="Arial" w:hAnsi="Arial" w:cs="Arial"/>
                <w:b/>
                <w:sz w:val="22"/>
                <w:szCs w:val="22"/>
              </w:rPr>
            </w:pPr>
            <w:r w:rsidRPr="00204E7D">
              <w:rPr>
                <w:rFonts w:ascii="Arial" w:hAnsi="Arial" w:cs="Arial"/>
                <w:b/>
                <w:sz w:val="22"/>
                <w:szCs w:val="22"/>
              </w:rPr>
              <w:t>Actas.</w:t>
            </w:r>
          </w:p>
          <w:p w14:paraId="1751C365" w14:textId="77777777" w:rsidR="00DC578B" w:rsidRDefault="00DC578B" w:rsidP="00DC578B">
            <w:pPr>
              <w:ind w:left="14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Comité de Dirección: James Gustavo Arana Reyes.</w:t>
            </w:r>
          </w:p>
          <w:p w14:paraId="36C1A4ED" w14:textId="77777777" w:rsidR="00DC578B" w:rsidRDefault="00DC578B" w:rsidP="00DC578B">
            <w:pPr>
              <w:ind w:left="14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Comité de Operativo: Alexander Corredor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Avilán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DE0EA85" w14:textId="77777777" w:rsidR="00DC578B" w:rsidRDefault="00DC578B" w:rsidP="00DC578B">
            <w:pPr>
              <w:ind w:left="14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Comité TEAM: Alexander Corredor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Avilán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891C2A9" w14:textId="77777777" w:rsidR="00DC578B" w:rsidRDefault="00DC578B" w:rsidP="00DC578B">
            <w:pPr>
              <w:ind w:left="14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Comité Integrador: James Gustavo Arana Reyes.</w:t>
            </w:r>
          </w:p>
          <w:p w14:paraId="0AE5BF24" w14:textId="77777777" w:rsidR="00DC578B" w:rsidRDefault="00DC578B" w:rsidP="00DC578B">
            <w:pPr>
              <w:ind w:left="1418"/>
              <w:rPr>
                <w:rFonts w:ascii="Arial" w:hAnsi="Arial" w:cs="Arial"/>
                <w:sz w:val="22"/>
                <w:szCs w:val="22"/>
              </w:rPr>
            </w:pPr>
          </w:p>
          <w:p w14:paraId="2AE2715D" w14:textId="77777777" w:rsidR="00DC578B" w:rsidRPr="00DC578B" w:rsidRDefault="00DC578B" w:rsidP="003073FE">
            <w:pPr>
              <w:ind w:left="1418"/>
              <w:rPr>
                <w:rFonts w:ascii="Arial" w:hAnsi="Arial" w:cs="Arial"/>
                <w:b/>
                <w:sz w:val="22"/>
                <w:szCs w:val="22"/>
              </w:rPr>
            </w:pPr>
            <w:r w:rsidRPr="00DC578B">
              <w:rPr>
                <w:rFonts w:ascii="Arial" w:hAnsi="Arial" w:cs="Arial"/>
                <w:b/>
                <w:sz w:val="22"/>
                <w:szCs w:val="22"/>
              </w:rPr>
              <w:t>Citaciones y manejo de logística.</w:t>
            </w:r>
          </w:p>
          <w:p w14:paraId="4C23D9D8" w14:textId="77777777" w:rsidR="00DC578B" w:rsidRDefault="00DC578B" w:rsidP="00B21430">
            <w:pPr>
              <w:ind w:firstLine="14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Johanna Skin</w:t>
            </w:r>
            <w:r w:rsidR="00181A9B">
              <w:rPr>
                <w:rFonts w:ascii="Arial" w:hAnsi="Arial" w:cs="Arial"/>
                <w:sz w:val="22"/>
                <w:szCs w:val="22"/>
              </w:rPr>
              <w:t>n</w:t>
            </w:r>
            <w:r w:rsidR="001719E7">
              <w:rPr>
                <w:rFonts w:ascii="Arial" w:hAnsi="Arial" w:cs="Arial"/>
                <w:sz w:val="22"/>
                <w:szCs w:val="22"/>
              </w:rPr>
              <w:t xml:space="preserve">er, </w:t>
            </w:r>
            <w:r w:rsidR="00182E65">
              <w:rPr>
                <w:rFonts w:ascii="Arial" w:hAnsi="Arial" w:cs="Arial"/>
                <w:sz w:val="22"/>
                <w:szCs w:val="22"/>
              </w:rPr>
              <w:t>Milena Vega.</w:t>
            </w:r>
          </w:p>
          <w:p w14:paraId="1669243D" w14:textId="77777777" w:rsidR="00DC578B" w:rsidRPr="000D0CD3" w:rsidRDefault="00DC578B" w:rsidP="00DC578B">
            <w:pPr>
              <w:ind w:firstLine="2127"/>
              <w:rPr>
                <w:rFonts w:ascii="Arial" w:hAnsi="Arial" w:cs="Arial"/>
                <w:sz w:val="22"/>
                <w:szCs w:val="22"/>
              </w:rPr>
            </w:pPr>
          </w:p>
          <w:p w14:paraId="5A9FF9CC" w14:textId="77777777" w:rsidR="00DC578B" w:rsidRPr="00DC578B" w:rsidRDefault="00DC578B" w:rsidP="003073FE">
            <w:pPr>
              <w:ind w:left="1418"/>
              <w:rPr>
                <w:rFonts w:ascii="Arial" w:hAnsi="Arial" w:cs="Arial"/>
                <w:b/>
                <w:sz w:val="22"/>
                <w:szCs w:val="22"/>
              </w:rPr>
            </w:pPr>
            <w:r w:rsidRPr="00DC578B">
              <w:rPr>
                <w:rFonts w:ascii="Arial" w:hAnsi="Arial" w:cs="Arial"/>
                <w:b/>
                <w:sz w:val="22"/>
                <w:szCs w:val="22"/>
              </w:rPr>
              <w:t>Archivo Digital.</w:t>
            </w:r>
          </w:p>
          <w:p w14:paraId="463EE572" w14:textId="77777777" w:rsidR="00DC578B" w:rsidRDefault="00181A9B" w:rsidP="00181A9B">
            <w:pPr>
              <w:ind w:left="14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almacenará en el servidor y estará a cargo de Harry Wong y Alexander Corredor.</w:t>
            </w:r>
          </w:p>
          <w:p w14:paraId="75F51430" w14:textId="77777777" w:rsidR="00181A9B" w:rsidRPr="000D0CD3" w:rsidRDefault="00181A9B" w:rsidP="00DC578B">
            <w:pPr>
              <w:ind w:left="1418" w:firstLine="709"/>
              <w:rPr>
                <w:rFonts w:ascii="Arial" w:hAnsi="Arial" w:cs="Arial"/>
                <w:sz w:val="22"/>
                <w:szCs w:val="22"/>
              </w:rPr>
            </w:pPr>
          </w:p>
          <w:p w14:paraId="5614641B" w14:textId="77777777" w:rsidR="00DC578B" w:rsidRPr="00DC578B" w:rsidRDefault="00DC578B" w:rsidP="003073FE">
            <w:pPr>
              <w:ind w:left="1418"/>
              <w:rPr>
                <w:rFonts w:ascii="Arial" w:hAnsi="Arial" w:cs="Arial"/>
                <w:b/>
                <w:sz w:val="22"/>
                <w:szCs w:val="22"/>
              </w:rPr>
            </w:pPr>
            <w:r w:rsidRPr="00DC578B">
              <w:rPr>
                <w:rFonts w:ascii="Arial" w:hAnsi="Arial" w:cs="Arial"/>
                <w:b/>
                <w:sz w:val="22"/>
                <w:szCs w:val="22"/>
              </w:rPr>
              <w:t>Documentación</w:t>
            </w:r>
            <w:r w:rsidR="00182E6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182E65">
              <w:rPr>
                <w:rFonts w:ascii="Arial" w:hAnsi="Arial" w:cs="Arial"/>
                <w:b/>
                <w:sz w:val="22"/>
                <w:szCs w:val="22"/>
              </w:rPr>
              <w:t>fìsica</w:t>
            </w:r>
            <w:proofErr w:type="spellEnd"/>
            <w:r w:rsidRPr="00DC578B">
              <w:rPr>
                <w:rFonts w:ascii="Arial" w:hAnsi="Arial" w:cs="Arial"/>
                <w:b/>
                <w:sz w:val="22"/>
                <w:szCs w:val="22"/>
              </w:rPr>
              <w:t xml:space="preserve"> (actas de conf., cuentas de cobro, </w:t>
            </w:r>
            <w:proofErr w:type="spellStart"/>
            <w:r w:rsidRPr="00DC578B">
              <w:rPr>
                <w:rFonts w:ascii="Arial" w:hAnsi="Arial" w:cs="Arial"/>
                <w:b/>
                <w:sz w:val="22"/>
                <w:szCs w:val="22"/>
              </w:rPr>
              <w:t>informes,etc</w:t>
            </w:r>
            <w:proofErr w:type="spellEnd"/>
            <w:r w:rsidRPr="00DC578B">
              <w:rPr>
                <w:rFonts w:ascii="Arial" w:hAnsi="Arial" w:cs="Arial"/>
                <w:b/>
                <w:sz w:val="22"/>
                <w:szCs w:val="22"/>
              </w:rPr>
              <w:t>.).</w:t>
            </w:r>
          </w:p>
          <w:p w14:paraId="67514496" w14:textId="77777777" w:rsidR="00DC578B" w:rsidRDefault="00181A9B" w:rsidP="00DC578B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Johanna Skinner</w:t>
            </w:r>
            <w:r w:rsidR="00182E65">
              <w:rPr>
                <w:rFonts w:ascii="Arial" w:hAnsi="Arial" w:cs="Arial"/>
                <w:sz w:val="22"/>
                <w:szCs w:val="22"/>
              </w:rPr>
              <w:t>, Alexander Corredor, Sonia Alvarado, Milena Vega.</w:t>
            </w:r>
          </w:p>
          <w:p w14:paraId="33C11419" w14:textId="77777777" w:rsidR="00181A9B" w:rsidRDefault="00181A9B" w:rsidP="00DC578B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14:paraId="112CC240" w14:textId="77777777" w:rsidR="00DC578B" w:rsidRPr="00DC578B" w:rsidRDefault="00DC578B" w:rsidP="003073FE">
            <w:pPr>
              <w:ind w:left="1418"/>
              <w:rPr>
                <w:rFonts w:ascii="Arial" w:hAnsi="Arial" w:cs="Arial"/>
                <w:b/>
                <w:sz w:val="22"/>
                <w:szCs w:val="22"/>
              </w:rPr>
            </w:pPr>
            <w:r w:rsidRPr="00DC578B">
              <w:rPr>
                <w:rFonts w:ascii="Arial" w:hAnsi="Arial" w:cs="Arial"/>
                <w:b/>
                <w:sz w:val="22"/>
                <w:szCs w:val="22"/>
              </w:rPr>
              <w:t>Integración de la información del Proyecto.</w:t>
            </w:r>
          </w:p>
          <w:p w14:paraId="7D24C971" w14:textId="77777777" w:rsidR="00DC578B" w:rsidRDefault="001719E7" w:rsidP="00DC578B">
            <w:pPr>
              <w:ind w:left="14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Alexander Corredor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Avilán</w:t>
            </w:r>
            <w:proofErr w:type="spellEnd"/>
            <w:r w:rsidR="00182E6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750FD19" w14:textId="77777777" w:rsidR="00182E65" w:rsidRDefault="00182E65" w:rsidP="00DC578B">
            <w:pPr>
              <w:ind w:left="1418"/>
              <w:rPr>
                <w:rFonts w:ascii="Arial" w:hAnsi="Arial" w:cs="Arial"/>
                <w:sz w:val="22"/>
                <w:szCs w:val="22"/>
              </w:rPr>
            </w:pPr>
          </w:p>
          <w:p w14:paraId="490A6419" w14:textId="77777777" w:rsidR="00DC578B" w:rsidRPr="00DC578B" w:rsidRDefault="00DC578B" w:rsidP="003073FE">
            <w:pPr>
              <w:ind w:left="1418"/>
              <w:rPr>
                <w:rFonts w:ascii="Arial" w:hAnsi="Arial" w:cs="Arial"/>
                <w:b/>
                <w:sz w:val="22"/>
                <w:szCs w:val="22"/>
              </w:rPr>
            </w:pPr>
            <w:r w:rsidRPr="00DC578B">
              <w:rPr>
                <w:rFonts w:ascii="Arial" w:hAnsi="Arial" w:cs="Arial"/>
                <w:b/>
                <w:sz w:val="22"/>
                <w:szCs w:val="22"/>
              </w:rPr>
              <w:t xml:space="preserve">Socialización de documentos. </w:t>
            </w:r>
          </w:p>
          <w:p w14:paraId="2EAEFFE1" w14:textId="77777777" w:rsidR="00DC578B" w:rsidRDefault="00182E65" w:rsidP="00B21430">
            <w:pPr>
              <w:ind w:firstLine="1418"/>
              <w:rPr>
                <w:rFonts w:ascii="Arial" w:hAnsi="Arial" w:cs="Arial"/>
                <w:sz w:val="22"/>
                <w:szCs w:val="22"/>
              </w:rPr>
            </w:pPr>
            <w:r w:rsidRPr="00085518">
              <w:rPr>
                <w:rFonts w:ascii="Arial" w:hAnsi="Arial" w:cs="Arial"/>
                <w:sz w:val="22"/>
                <w:szCs w:val="22"/>
              </w:rPr>
              <w:t xml:space="preserve">Boris </w:t>
            </w:r>
            <w:proofErr w:type="spellStart"/>
            <w:r w:rsidRPr="00085518">
              <w:rPr>
                <w:rFonts w:ascii="Arial" w:hAnsi="Arial" w:cs="Arial"/>
                <w:sz w:val="22"/>
                <w:szCs w:val="22"/>
              </w:rPr>
              <w:t>Uzcategui</w:t>
            </w:r>
            <w:proofErr w:type="spellEnd"/>
            <w:r w:rsidRPr="0008551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C578B" w:rsidRPr="00085518">
              <w:rPr>
                <w:rFonts w:ascii="Arial" w:hAnsi="Arial" w:cs="Arial"/>
                <w:sz w:val="22"/>
                <w:szCs w:val="22"/>
              </w:rPr>
              <w:t>Johanna Skin</w:t>
            </w:r>
            <w:r w:rsidR="00181A9B" w:rsidRPr="00085518">
              <w:rPr>
                <w:rFonts w:ascii="Arial" w:hAnsi="Arial" w:cs="Arial"/>
                <w:sz w:val="22"/>
                <w:szCs w:val="22"/>
              </w:rPr>
              <w:t>n</w:t>
            </w:r>
            <w:r w:rsidR="001719E7" w:rsidRPr="00085518">
              <w:rPr>
                <w:rFonts w:ascii="Arial" w:hAnsi="Arial" w:cs="Arial"/>
                <w:sz w:val="22"/>
                <w:szCs w:val="22"/>
              </w:rPr>
              <w:t xml:space="preserve">er, </w:t>
            </w:r>
            <w:r w:rsidRPr="00085518">
              <w:rPr>
                <w:rFonts w:ascii="Arial" w:hAnsi="Arial" w:cs="Arial"/>
                <w:sz w:val="22"/>
                <w:szCs w:val="22"/>
              </w:rPr>
              <w:t>Gustavo Arana, Alexander Corredor.</w:t>
            </w:r>
          </w:p>
          <w:p w14:paraId="0A9B2AB1" w14:textId="77777777" w:rsidR="00DC578B" w:rsidRDefault="00DC578B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C17481" w14:textId="77777777" w:rsidR="00DC578B" w:rsidRPr="000D0CD3" w:rsidRDefault="00DC578B" w:rsidP="00DC578B">
            <w:pPr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0D0CD3">
              <w:rPr>
                <w:rFonts w:ascii="Arial" w:hAnsi="Arial" w:cs="Arial"/>
                <w:sz w:val="22"/>
                <w:szCs w:val="22"/>
              </w:rPr>
              <w:t>Consultoría Chía.</w:t>
            </w:r>
          </w:p>
          <w:p w14:paraId="019F7F83" w14:textId="77777777" w:rsidR="00DC578B" w:rsidRDefault="00DC578B" w:rsidP="00DC578B">
            <w:pPr>
              <w:ind w:firstLine="1418"/>
              <w:rPr>
                <w:rFonts w:ascii="Arial" w:hAnsi="Arial" w:cs="Arial"/>
                <w:sz w:val="22"/>
                <w:szCs w:val="22"/>
              </w:rPr>
            </w:pPr>
            <w:r w:rsidRPr="00085518">
              <w:rPr>
                <w:rFonts w:ascii="Arial" w:hAnsi="Arial" w:cs="Arial"/>
                <w:sz w:val="22"/>
                <w:szCs w:val="22"/>
              </w:rPr>
              <w:t>Se realizarán actividades de acercamiento.</w:t>
            </w:r>
          </w:p>
          <w:p w14:paraId="5EEB87CD" w14:textId="77777777" w:rsidR="00DC578B" w:rsidRDefault="00DC578B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C59AB2" w14:textId="77777777" w:rsidR="00DC578B" w:rsidRDefault="00DC578B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CC47BA" w14:textId="77777777" w:rsidR="009B047F" w:rsidRDefault="009B047F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E872BB" w14:textId="77777777" w:rsidR="009B047F" w:rsidRPr="000D0CD3" w:rsidRDefault="009B047F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862056" w14:textId="77777777" w:rsidR="00DC578B" w:rsidRPr="000326B8" w:rsidRDefault="00DC578B" w:rsidP="00DC578B">
            <w:pPr>
              <w:ind w:firstLine="426"/>
              <w:rPr>
                <w:rFonts w:ascii="Arial" w:hAnsi="Arial" w:cs="Arial"/>
                <w:sz w:val="22"/>
                <w:szCs w:val="22"/>
              </w:rPr>
            </w:pPr>
            <w:r w:rsidRPr="009332DA">
              <w:rPr>
                <w:rFonts w:ascii="Arial" w:hAnsi="Arial" w:cs="Arial"/>
                <w:sz w:val="22"/>
                <w:szCs w:val="22"/>
              </w:rPr>
              <w:lastRenderedPageBreak/>
              <w:t>3. Próximas Actividades.</w:t>
            </w:r>
          </w:p>
          <w:p w14:paraId="72936A1E" w14:textId="77777777" w:rsidR="00DC578B" w:rsidRPr="000326B8" w:rsidRDefault="00DC578B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5AE9CD" w14:textId="77777777" w:rsidR="00DC578B" w:rsidRDefault="00DC578B" w:rsidP="00DC578B">
            <w:pPr>
              <w:pStyle w:val="Prrafodelista"/>
              <w:numPr>
                <w:ilvl w:val="0"/>
                <w:numId w:val="40"/>
              </w:numPr>
              <w:tabs>
                <w:tab w:val="clear" w:pos="720"/>
              </w:tabs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0D0CD3">
              <w:rPr>
                <w:rFonts w:ascii="Arial" w:hAnsi="Arial" w:cs="Arial"/>
                <w:sz w:val="22"/>
                <w:szCs w:val="22"/>
              </w:rPr>
              <w:t>Protocolo de visita a clientes.</w:t>
            </w:r>
          </w:p>
          <w:p w14:paraId="66C81C56" w14:textId="77777777" w:rsidR="00DC578B" w:rsidRPr="007744C6" w:rsidRDefault="00DC578B" w:rsidP="00F7639C">
            <w:pPr>
              <w:ind w:left="14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realizará el desarrollo del protocolo de visitas</w:t>
            </w:r>
            <w:r w:rsidR="00F7639C">
              <w:rPr>
                <w:rFonts w:ascii="Arial" w:hAnsi="Arial" w:cs="Arial"/>
                <w:sz w:val="22"/>
                <w:szCs w:val="22"/>
              </w:rPr>
              <w:t xml:space="preserve"> (Información</w:t>
            </w:r>
            <w:r w:rsidR="00FB62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A0A6A">
              <w:rPr>
                <w:rFonts w:ascii="Arial" w:hAnsi="Arial" w:cs="Arial"/>
                <w:sz w:val="22"/>
                <w:szCs w:val="22"/>
              </w:rPr>
              <w:t xml:space="preserve">(perfil, </w:t>
            </w:r>
            <w:proofErr w:type="spellStart"/>
            <w:r w:rsidR="00CA0A6A">
              <w:rPr>
                <w:rFonts w:ascii="Arial" w:hAnsi="Arial" w:cs="Arial"/>
                <w:sz w:val="22"/>
                <w:szCs w:val="22"/>
              </w:rPr>
              <w:t>highcharts</w:t>
            </w:r>
            <w:proofErr w:type="spellEnd"/>
            <w:r w:rsidR="00CA0A6A">
              <w:rPr>
                <w:rFonts w:ascii="Arial" w:hAnsi="Arial" w:cs="Arial"/>
                <w:sz w:val="22"/>
                <w:szCs w:val="22"/>
              </w:rPr>
              <w:t>), r</w:t>
            </w:r>
            <w:r w:rsidR="00F7639C">
              <w:rPr>
                <w:rFonts w:ascii="Arial" w:hAnsi="Arial" w:cs="Arial"/>
                <w:sz w:val="22"/>
                <w:szCs w:val="22"/>
              </w:rPr>
              <w:t>ecursos</w:t>
            </w:r>
            <w:r w:rsidR="00CA0A6A">
              <w:rPr>
                <w:rFonts w:ascii="Arial" w:hAnsi="Arial" w:cs="Arial"/>
                <w:sz w:val="22"/>
                <w:szCs w:val="22"/>
              </w:rPr>
              <w:t xml:space="preserve"> (personas, logística)</w:t>
            </w:r>
            <w:r w:rsidR="00F7639C">
              <w:rPr>
                <w:rFonts w:ascii="Arial" w:hAnsi="Arial" w:cs="Arial"/>
                <w:sz w:val="22"/>
                <w:szCs w:val="22"/>
              </w:rPr>
              <w:t>, herramientas para toma de decisiones en las visitas</w:t>
            </w:r>
            <w:r w:rsidR="00FB62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A0A6A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="00CA0A6A">
              <w:rPr>
                <w:rFonts w:ascii="Arial" w:hAnsi="Arial" w:cs="Arial"/>
                <w:sz w:val="22"/>
                <w:szCs w:val="22"/>
              </w:rPr>
              <w:t>AppFin</w:t>
            </w:r>
            <w:proofErr w:type="spellEnd"/>
            <w:r w:rsidR="00CA0A6A">
              <w:rPr>
                <w:rFonts w:ascii="Arial" w:hAnsi="Arial" w:cs="Arial"/>
                <w:sz w:val="22"/>
                <w:szCs w:val="22"/>
              </w:rPr>
              <w:t>.</w:t>
            </w:r>
            <w:r w:rsidR="00F7639C">
              <w:rPr>
                <w:rFonts w:ascii="Arial" w:hAnsi="Arial" w:cs="Arial"/>
                <w:sz w:val="22"/>
                <w:szCs w:val="22"/>
              </w:rPr>
              <w:t>).</w:t>
            </w:r>
          </w:p>
          <w:p w14:paraId="25F3F84B" w14:textId="77777777" w:rsidR="00DC578B" w:rsidRPr="000D0CD3" w:rsidRDefault="00DC578B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89220D" w14:textId="77777777" w:rsidR="00DC578B" w:rsidRDefault="00DC578B" w:rsidP="003073FE">
            <w:pPr>
              <w:pStyle w:val="Prrafodelista"/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0D0CD3">
              <w:rPr>
                <w:rFonts w:ascii="Arial" w:hAnsi="Arial" w:cs="Arial"/>
                <w:sz w:val="22"/>
                <w:szCs w:val="22"/>
              </w:rPr>
              <w:t>Reunión de especialistas con CTO.</w:t>
            </w:r>
          </w:p>
          <w:p w14:paraId="76EC072A" w14:textId="77777777" w:rsidR="00DC578B" w:rsidRPr="00E10705" w:rsidRDefault="00DC578B" w:rsidP="00BA041E">
            <w:pPr>
              <w:ind w:firstLine="14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elaborará un cronograma de reuniones con los especialistas.</w:t>
            </w:r>
          </w:p>
          <w:p w14:paraId="57DBCA2C" w14:textId="77777777" w:rsidR="00DC578B" w:rsidRPr="000D0CD3" w:rsidRDefault="00DC578B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E7D3D3" w14:textId="77777777" w:rsidR="00DC578B" w:rsidRPr="000D0CD3" w:rsidRDefault="00DC578B" w:rsidP="003073FE">
            <w:pPr>
              <w:pStyle w:val="Prrafodelista"/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0D0CD3">
              <w:rPr>
                <w:rFonts w:ascii="Arial" w:hAnsi="Arial" w:cs="Arial"/>
                <w:sz w:val="22"/>
                <w:szCs w:val="22"/>
              </w:rPr>
              <w:t xml:space="preserve">Demo de aplicación con I. del Municipio Smart </w:t>
            </w:r>
            <w:proofErr w:type="spellStart"/>
            <w:r w:rsidR="00336528">
              <w:rPr>
                <w:rFonts w:ascii="Arial" w:hAnsi="Arial" w:cs="Arial"/>
                <w:sz w:val="22"/>
                <w:szCs w:val="22"/>
              </w:rPr>
              <w:t>C</w:t>
            </w:r>
            <w:r w:rsidRPr="000D0CD3">
              <w:rPr>
                <w:rFonts w:ascii="Arial" w:hAnsi="Arial" w:cs="Arial"/>
                <w:sz w:val="22"/>
                <w:szCs w:val="22"/>
              </w:rPr>
              <w:t>ities</w:t>
            </w:r>
            <w:proofErr w:type="spellEnd"/>
            <w:r w:rsidRPr="000D0CD3">
              <w:rPr>
                <w:rFonts w:ascii="Arial" w:hAnsi="Arial" w:cs="Arial"/>
                <w:sz w:val="22"/>
                <w:szCs w:val="22"/>
              </w:rPr>
              <w:t xml:space="preserve"> EU. (</w:t>
            </w:r>
            <w:proofErr w:type="spellStart"/>
            <w:r w:rsidRPr="000D0CD3">
              <w:rPr>
                <w:rFonts w:ascii="Arial" w:hAnsi="Arial" w:cs="Arial"/>
                <w:sz w:val="22"/>
                <w:szCs w:val="22"/>
              </w:rPr>
              <w:t>highcharts</w:t>
            </w:r>
            <w:proofErr w:type="spellEnd"/>
            <w:r w:rsidRPr="000D0CD3">
              <w:rPr>
                <w:rFonts w:ascii="Arial" w:hAnsi="Arial" w:cs="Arial"/>
                <w:sz w:val="22"/>
                <w:szCs w:val="22"/>
              </w:rPr>
              <w:t>).</w:t>
            </w:r>
          </w:p>
          <w:p w14:paraId="49B61753" w14:textId="77777777" w:rsidR="00DC578B" w:rsidRDefault="00DC578B" w:rsidP="00BA041E">
            <w:pPr>
              <w:ind w:left="14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CTO, realizará la descarga del programa e iniciará junto con David, el diligenciamiento de la información</w:t>
            </w:r>
            <w:r w:rsidR="00336528">
              <w:rPr>
                <w:rFonts w:ascii="Arial" w:hAnsi="Arial" w:cs="Arial"/>
                <w:sz w:val="22"/>
                <w:szCs w:val="22"/>
              </w:rPr>
              <w:t xml:space="preserve"> del Municipio de Chía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9A9A48A" w14:textId="77777777" w:rsidR="00DC578B" w:rsidRPr="000D0CD3" w:rsidRDefault="00DC578B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1A36B9" w14:textId="77777777" w:rsidR="00DC578B" w:rsidRPr="000D0CD3" w:rsidRDefault="00DC578B" w:rsidP="003073FE">
            <w:pPr>
              <w:pStyle w:val="Prrafodelista"/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0D0CD3">
              <w:rPr>
                <w:rFonts w:ascii="Arial" w:hAnsi="Arial" w:cs="Arial"/>
                <w:sz w:val="22"/>
                <w:szCs w:val="22"/>
              </w:rPr>
              <w:t>Levantamiento de SIPOC.</w:t>
            </w:r>
          </w:p>
          <w:p w14:paraId="04B222F7" w14:textId="77777777" w:rsidR="00DC578B" w:rsidRDefault="00DC578B" w:rsidP="00BA041E">
            <w:pPr>
              <w:ind w:left="14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Alexander junto con los especialistas elaborará el diligenciamiento de la matriz SIPOC.</w:t>
            </w:r>
          </w:p>
          <w:p w14:paraId="40F40358" w14:textId="77777777" w:rsidR="00DC578B" w:rsidRPr="000D0CD3" w:rsidRDefault="00DC578B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3127D9" w14:textId="77777777" w:rsidR="00DC578B" w:rsidRPr="000D0CD3" w:rsidRDefault="00DC578B" w:rsidP="003073FE">
            <w:pPr>
              <w:pStyle w:val="Prrafodelista"/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0D0CD3">
              <w:rPr>
                <w:rFonts w:ascii="Arial" w:hAnsi="Arial" w:cs="Arial"/>
                <w:sz w:val="22"/>
                <w:szCs w:val="22"/>
              </w:rPr>
              <w:t>Revisiones de avances de especialistas y de frentes.</w:t>
            </w:r>
          </w:p>
          <w:p w14:paraId="34D2AAB7" w14:textId="77777777" w:rsidR="00DC578B" w:rsidRDefault="00DC578B" w:rsidP="00BA041E">
            <w:pPr>
              <w:ind w:left="14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segunda semana de Julio se realizará la presentación de avances de las tareas. </w:t>
            </w:r>
          </w:p>
          <w:p w14:paraId="10EC0420" w14:textId="77777777" w:rsidR="00DC578B" w:rsidRPr="000D0CD3" w:rsidRDefault="00DC578B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14:paraId="49670AB4" w14:textId="77777777" w:rsidR="00DC578B" w:rsidRPr="000D0CD3" w:rsidRDefault="00DC578B" w:rsidP="003073FE">
            <w:pPr>
              <w:pStyle w:val="Prrafodelista"/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0D0CD3">
              <w:rPr>
                <w:rFonts w:ascii="Arial" w:hAnsi="Arial" w:cs="Arial"/>
                <w:sz w:val="22"/>
                <w:szCs w:val="22"/>
              </w:rPr>
              <w:t>Visita a Chía.</w:t>
            </w:r>
          </w:p>
          <w:p w14:paraId="11127562" w14:textId="77777777" w:rsidR="00DC578B" w:rsidRPr="000326B8" w:rsidRDefault="00DC578B" w:rsidP="00BA041E">
            <w:pPr>
              <w:ind w:firstLine="141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realizarán acercamientos para continuar con el proyecto de consultoría. </w:t>
            </w:r>
          </w:p>
        </w:tc>
      </w:tr>
    </w:tbl>
    <w:p w14:paraId="5870FAFA" w14:textId="77777777" w:rsidR="001606C1" w:rsidRPr="001606C1" w:rsidRDefault="001606C1" w:rsidP="001606C1">
      <w:pPr>
        <w:ind w:firstLine="708"/>
        <w:rPr>
          <w:rFonts w:ascii="Arial" w:hAnsi="Arial" w:cs="Arial"/>
          <w:sz w:val="22"/>
          <w:szCs w:val="22"/>
        </w:rPr>
      </w:pPr>
    </w:p>
    <w:p w14:paraId="01593E2A" w14:textId="77777777" w:rsidR="003A74E0" w:rsidRDefault="003A74E0" w:rsidP="009D53C1">
      <w:pPr>
        <w:rPr>
          <w:rFonts w:ascii="Arial" w:hAnsi="Arial" w:cs="Arial"/>
          <w:b/>
          <w:sz w:val="22"/>
          <w:szCs w:val="22"/>
        </w:rPr>
      </w:pPr>
    </w:p>
    <w:p w14:paraId="57B26F9A" w14:textId="77777777" w:rsidR="003A74E0" w:rsidRPr="000326B8" w:rsidRDefault="003A74E0" w:rsidP="009D53C1">
      <w:pPr>
        <w:rPr>
          <w:rFonts w:ascii="Arial" w:hAnsi="Arial" w:cs="Arial"/>
          <w:b/>
          <w:sz w:val="22"/>
          <w:szCs w:val="22"/>
        </w:rPr>
      </w:pPr>
    </w:p>
    <w:p w14:paraId="73705670" w14:textId="77777777"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260"/>
        <w:gridCol w:w="2272"/>
        <w:gridCol w:w="1697"/>
        <w:gridCol w:w="2349"/>
      </w:tblGrid>
      <w:tr w:rsidR="000B1C26" w:rsidRPr="000326B8" w14:paraId="1AF8264F" w14:textId="77777777" w:rsidTr="003073FE">
        <w:trPr>
          <w:jc w:val="center"/>
        </w:trPr>
        <w:tc>
          <w:tcPr>
            <w:tcW w:w="10112" w:type="dxa"/>
            <w:gridSpan w:val="5"/>
          </w:tcPr>
          <w:p w14:paraId="37B0F6C8" w14:textId="77777777"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Planes de acción y/o actividades</w:t>
            </w:r>
          </w:p>
        </w:tc>
      </w:tr>
      <w:tr w:rsidR="000B1C26" w:rsidRPr="000326B8" w14:paraId="786EBF82" w14:textId="77777777" w:rsidTr="003073FE">
        <w:trPr>
          <w:jc w:val="center"/>
        </w:trPr>
        <w:tc>
          <w:tcPr>
            <w:tcW w:w="534" w:type="dxa"/>
          </w:tcPr>
          <w:p w14:paraId="3CE25B66" w14:textId="77777777"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3260" w:type="dxa"/>
          </w:tcPr>
          <w:p w14:paraId="52D92275" w14:textId="77777777"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  <w:tc>
          <w:tcPr>
            <w:tcW w:w="2272" w:type="dxa"/>
          </w:tcPr>
          <w:p w14:paraId="6F0BCA80" w14:textId="77777777"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Responsable(s)</w:t>
            </w:r>
          </w:p>
        </w:tc>
        <w:tc>
          <w:tcPr>
            <w:tcW w:w="1697" w:type="dxa"/>
          </w:tcPr>
          <w:p w14:paraId="32649533" w14:textId="77777777"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 compromiso</w:t>
            </w:r>
          </w:p>
        </w:tc>
        <w:tc>
          <w:tcPr>
            <w:tcW w:w="2349" w:type="dxa"/>
          </w:tcPr>
          <w:p w14:paraId="57BC9360" w14:textId="77777777"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0B1C26" w:rsidRPr="000326B8" w14:paraId="08703B8F" w14:textId="77777777" w:rsidTr="003073FE">
        <w:trPr>
          <w:jc w:val="center"/>
        </w:trPr>
        <w:tc>
          <w:tcPr>
            <w:tcW w:w="534" w:type="dxa"/>
          </w:tcPr>
          <w:p w14:paraId="4BB5E52C" w14:textId="77777777" w:rsidR="000B1C26" w:rsidRPr="000326B8" w:rsidRDefault="003A74E0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1C25A812" w14:textId="77777777" w:rsidR="000B1C26" w:rsidRPr="000326B8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Protocolo de visitas</w:t>
            </w:r>
            <w:r w:rsidR="00056363">
              <w:rPr>
                <w:rFonts w:ascii="Arial" w:hAnsi="Arial" w:cs="Arial"/>
                <w:sz w:val="22"/>
                <w:szCs w:val="22"/>
              </w:rPr>
              <w:t xml:space="preserve"> clientes, servicios Consultoría</w:t>
            </w:r>
            <w:r w:rsidR="002C51D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72" w:type="dxa"/>
          </w:tcPr>
          <w:p w14:paraId="6BAD8145" w14:textId="77777777" w:rsidR="000B1C26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Johanna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skin</w:t>
            </w:r>
            <w:r w:rsidR="00056363">
              <w:rPr>
                <w:rFonts w:ascii="Arial" w:hAnsi="Arial" w:cs="Arial"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  <w:proofErr w:type="spellEnd"/>
          </w:p>
          <w:p w14:paraId="7A451FE3" w14:textId="77777777" w:rsidR="001E197A" w:rsidRPr="000326B8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Gustavo Arana</w:t>
            </w:r>
          </w:p>
        </w:tc>
        <w:tc>
          <w:tcPr>
            <w:tcW w:w="1697" w:type="dxa"/>
          </w:tcPr>
          <w:p w14:paraId="48E52FFD" w14:textId="77777777" w:rsidR="000B1C26" w:rsidRPr="000326B8" w:rsidRDefault="00585487" w:rsidP="00CC2EB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</w:t>
            </w:r>
            <w:r w:rsidR="001E197A">
              <w:rPr>
                <w:rFonts w:ascii="Arial" w:hAnsi="Arial" w:cs="Arial"/>
                <w:sz w:val="22"/>
                <w:szCs w:val="22"/>
              </w:rPr>
              <w:t xml:space="preserve"> de julio</w:t>
            </w:r>
          </w:p>
        </w:tc>
        <w:tc>
          <w:tcPr>
            <w:tcW w:w="2349" w:type="dxa"/>
          </w:tcPr>
          <w:p w14:paraId="1B6EE5BD" w14:textId="77777777"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2EB2" w:rsidRPr="000326B8" w14:paraId="128C23DB" w14:textId="77777777" w:rsidTr="003073FE">
        <w:trPr>
          <w:jc w:val="center"/>
        </w:trPr>
        <w:tc>
          <w:tcPr>
            <w:tcW w:w="534" w:type="dxa"/>
          </w:tcPr>
          <w:p w14:paraId="54A9A3C1" w14:textId="77777777" w:rsidR="00CC2EB2" w:rsidRPr="000326B8" w:rsidRDefault="00CC2EB2" w:rsidP="00CC2E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260" w:type="dxa"/>
          </w:tcPr>
          <w:p w14:paraId="0AFC15E8" w14:textId="77777777" w:rsidR="00CC2EB2" w:rsidRPr="000326B8" w:rsidRDefault="00CC2EB2" w:rsidP="002C51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Cronograma T</w:t>
            </w:r>
            <w:r w:rsidR="002C51D9">
              <w:rPr>
                <w:rFonts w:ascii="Arial" w:hAnsi="Arial" w:cs="Arial"/>
                <w:sz w:val="22"/>
                <w:szCs w:val="22"/>
              </w:rPr>
              <w:t>ecnología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72" w:type="dxa"/>
          </w:tcPr>
          <w:p w14:paraId="03E12340" w14:textId="77777777" w:rsidR="00CC2EB2" w:rsidRPr="000326B8" w:rsidRDefault="00CC2EB2" w:rsidP="00CC2E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1697" w:type="dxa"/>
          </w:tcPr>
          <w:p w14:paraId="6F120A0A" w14:textId="77777777" w:rsidR="00CC2EB2" w:rsidRDefault="00CC2EB2" w:rsidP="00CC2EB2">
            <w:pPr>
              <w:jc w:val="center"/>
            </w:pPr>
            <w:r w:rsidRPr="00482440">
              <w:rPr>
                <w:rFonts w:ascii="Arial" w:hAnsi="Arial" w:cs="Arial"/>
                <w:sz w:val="22"/>
                <w:szCs w:val="22"/>
              </w:rPr>
              <w:t>05 de julio</w:t>
            </w:r>
          </w:p>
        </w:tc>
        <w:tc>
          <w:tcPr>
            <w:tcW w:w="2349" w:type="dxa"/>
          </w:tcPr>
          <w:p w14:paraId="22181FE4" w14:textId="77777777" w:rsidR="00CC2EB2" w:rsidRPr="000326B8" w:rsidRDefault="00CC2EB2" w:rsidP="00CC2EB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2EB2" w:rsidRPr="000326B8" w14:paraId="24D92E1E" w14:textId="77777777" w:rsidTr="003073FE">
        <w:trPr>
          <w:jc w:val="center"/>
        </w:trPr>
        <w:tc>
          <w:tcPr>
            <w:tcW w:w="534" w:type="dxa"/>
          </w:tcPr>
          <w:p w14:paraId="25483A9D" w14:textId="77777777" w:rsidR="00CC2EB2" w:rsidRPr="000326B8" w:rsidRDefault="00CC2EB2" w:rsidP="00CC2E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260" w:type="dxa"/>
          </w:tcPr>
          <w:p w14:paraId="5EFD5966" w14:textId="77777777" w:rsidR="00CC2EB2" w:rsidRPr="000326B8" w:rsidRDefault="009B047F" w:rsidP="008146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Cronograma </w:t>
            </w:r>
            <w:r w:rsidR="00AD0551">
              <w:rPr>
                <w:rFonts w:ascii="Arial" w:hAnsi="Arial" w:cs="Arial"/>
                <w:sz w:val="22"/>
                <w:szCs w:val="22"/>
              </w:rPr>
              <w:t xml:space="preserve">SIPOC, </w:t>
            </w:r>
            <w:r w:rsidR="00CA0A6A">
              <w:rPr>
                <w:rFonts w:ascii="Arial" w:hAnsi="Arial" w:cs="Arial"/>
                <w:sz w:val="22"/>
                <w:szCs w:val="22"/>
              </w:rPr>
              <w:t>Operación, Negoc</w:t>
            </w:r>
            <w:r w:rsidR="008146C4">
              <w:rPr>
                <w:rFonts w:ascii="Arial" w:hAnsi="Arial" w:cs="Arial"/>
                <w:sz w:val="22"/>
                <w:szCs w:val="22"/>
              </w:rPr>
              <w:t>io</w:t>
            </w:r>
            <w:r w:rsidR="00CA0A6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72" w:type="dxa"/>
          </w:tcPr>
          <w:p w14:paraId="385B7905" w14:textId="77777777" w:rsidR="00CC2EB2" w:rsidRPr="000326B8" w:rsidRDefault="00CC2EB2" w:rsidP="00CC2E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Alexander Corredor</w:t>
            </w:r>
          </w:p>
        </w:tc>
        <w:tc>
          <w:tcPr>
            <w:tcW w:w="1697" w:type="dxa"/>
          </w:tcPr>
          <w:p w14:paraId="283E7BED" w14:textId="77777777" w:rsidR="00CC2EB2" w:rsidRDefault="00CC2EB2" w:rsidP="00CC2EB2">
            <w:pPr>
              <w:jc w:val="center"/>
            </w:pPr>
            <w:r w:rsidRPr="00482440">
              <w:rPr>
                <w:rFonts w:ascii="Arial" w:hAnsi="Arial" w:cs="Arial"/>
                <w:sz w:val="22"/>
                <w:szCs w:val="22"/>
              </w:rPr>
              <w:t>05 de julio</w:t>
            </w:r>
          </w:p>
        </w:tc>
        <w:tc>
          <w:tcPr>
            <w:tcW w:w="2349" w:type="dxa"/>
          </w:tcPr>
          <w:p w14:paraId="0024F50A" w14:textId="77777777" w:rsidR="00CC2EB2" w:rsidRPr="000326B8" w:rsidRDefault="00CC2EB2" w:rsidP="00CC2EB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5518" w:rsidRPr="000326B8" w14:paraId="2414396B" w14:textId="77777777" w:rsidTr="003073FE">
        <w:trPr>
          <w:jc w:val="center"/>
        </w:trPr>
        <w:tc>
          <w:tcPr>
            <w:tcW w:w="534" w:type="dxa"/>
          </w:tcPr>
          <w:p w14:paraId="3ACAF231" w14:textId="77777777" w:rsidR="00085518" w:rsidRPr="000326B8" w:rsidRDefault="00085518" w:rsidP="000855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260" w:type="dxa"/>
          </w:tcPr>
          <w:p w14:paraId="16BA19FF" w14:textId="77777777" w:rsidR="00085518" w:rsidRPr="00085518" w:rsidRDefault="00085518" w:rsidP="00085518">
            <w:pPr>
              <w:rPr>
                <w:rFonts w:ascii="Arial" w:hAnsi="Arial" w:cs="Arial"/>
                <w:sz w:val="22"/>
                <w:szCs w:val="22"/>
              </w:rPr>
            </w:pPr>
            <w:r w:rsidRPr="00085518">
              <w:rPr>
                <w:rFonts w:ascii="Arial" w:hAnsi="Arial" w:cs="Arial"/>
                <w:sz w:val="22"/>
                <w:szCs w:val="22"/>
              </w:rPr>
              <w:t xml:space="preserve">Cronograma Financiero/legal </w:t>
            </w:r>
          </w:p>
        </w:tc>
        <w:tc>
          <w:tcPr>
            <w:tcW w:w="2272" w:type="dxa"/>
          </w:tcPr>
          <w:p w14:paraId="7C83F717" w14:textId="77777777" w:rsidR="00085518" w:rsidRPr="000326B8" w:rsidRDefault="00085518" w:rsidP="0008551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Eustorgio</w:t>
            </w:r>
            <w:proofErr w:type="spellEnd"/>
            <w:r w:rsidR="00DC686B">
              <w:rPr>
                <w:rFonts w:ascii="Arial" w:hAnsi="Arial" w:cs="Arial"/>
                <w:sz w:val="22"/>
                <w:szCs w:val="22"/>
              </w:rPr>
              <w:t xml:space="preserve"> Rodado</w:t>
            </w:r>
          </w:p>
        </w:tc>
        <w:tc>
          <w:tcPr>
            <w:tcW w:w="1697" w:type="dxa"/>
          </w:tcPr>
          <w:p w14:paraId="6DAB3B0B" w14:textId="77777777" w:rsidR="00085518" w:rsidRDefault="00085518" w:rsidP="00085518">
            <w:pPr>
              <w:jc w:val="center"/>
            </w:pPr>
            <w:r w:rsidRPr="007C521C">
              <w:rPr>
                <w:rFonts w:ascii="Arial" w:hAnsi="Arial" w:cs="Arial"/>
                <w:sz w:val="22"/>
                <w:szCs w:val="22"/>
              </w:rPr>
              <w:t>08 de julio</w:t>
            </w:r>
          </w:p>
        </w:tc>
        <w:tc>
          <w:tcPr>
            <w:tcW w:w="2349" w:type="dxa"/>
          </w:tcPr>
          <w:p w14:paraId="5D05016A" w14:textId="77777777" w:rsidR="00085518" w:rsidRPr="000326B8" w:rsidRDefault="00085518" w:rsidP="0008551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5518" w:rsidRPr="000326B8" w14:paraId="64501431" w14:textId="77777777" w:rsidTr="003073FE">
        <w:trPr>
          <w:jc w:val="center"/>
        </w:trPr>
        <w:tc>
          <w:tcPr>
            <w:tcW w:w="534" w:type="dxa"/>
          </w:tcPr>
          <w:p w14:paraId="36EB85A7" w14:textId="77777777" w:rsidR="00085518" w:rsidRPr="000326B8" w:rsidRDefault="00085518" w:rsidP="000855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260" w:type="dxa"/>
          </w:tcPr>
          <w:p w14:paraId="047331F6" w14:textId="77777777" w:rsidR="00085518" w:rsidRPr="00085518" w:rsidRDefault="00085518" w:rsidP="00085518">
            <w:pPr>
              <w:rPr>
                <w:rFonts w:ascii="Arial" w:hAnsi="Arial" w:cs="Arial"/>
                <w:sz w:val="22"/>
                <w:szCs w:val="22"/>
              </w:rPr>
            </w:pPr>
            <w:r w:rsidRPr="00085518">
              <w:rPr>
                <w:rFonts w:ascii="Arial" w:hAnsi="Arial" w:cs="Arial"/>
                <w:sz w:val="22"/>
                <w:szCs w:val="22"/>
              </w:rPr>
              <w:t>Cronograma Comercial/Mark.</w:t>
            </w:r>
          </w:p>
        </w:tc>
        <w:tc>
          <w:tcPr>
            <w:tcW w:w="2272" w:type="dxa"/>
          </w:tcPr>
          <w:p w14:paraId="5250591F" w14:textId="77777777" w:rsidR="00085518" w:rsidRPr="000326B8" w:rsidRDefault="00085518" w:rsidP="000855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Hilda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Besson</w:t>
            </w:r>
            <w:proofErr w:type="spellEnd"/>
          </w:p>
        </w:tc>
        <w:tc>
          <w:tcPr>
            <w:tcW w:w="1697" w:type="dxa"/>
          </w:tcPr>
          <w:p w14:paraId="6F77E149" w14:textId="77777777" w:rsidR="00085518" w:rsidRDefault="00085518" w:rsidP="00085518">
            <w:pPr>
              <w:jc w:val="center"/>
            </w:pPr>
            <w:r w:rsidRPr="007C521C">
              <w:rPr>
                <w:rFonts w:ascii="Arial" w:hAnsi="Arial" w:cs="Arial"/>
                <w:sz w:val="22"/>
                <w:szCs w:val="22"/>
              </w:rPr>
              <w:t>08 de julio</w:t>
            </w:r>
          </w:p>
        </w:tc>
        <w:tc>
          <w:tcPr>
            <w:tcW w:w="2349" w:type="dxa"/>
          </w:tcPr>
          <w:p w14:paraId="650AA45B" w14:textId="77777777" w:rsidR="00085518" w:rsidRPr="000326B8" w:rsidRDefault="00085518" w:rsidP="0008551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1C26" w:rsidRPr="000326B8" w14:paraId="000DFA22" w14:textId="77777777" w:rsidTr="003073FE">
        <w:trPr>
          <w:jc w:val="center"/>
        </w:trPr>
        <w:tc>
          <w:tcPr>
            <w:tcW w:w="534" w:type="dxa"/>
          </w:tcPr>
          <w:p w14:paraId="6F239389" w14:textId="77777777" w:rsidR="000B1C26" w:rsidRPr="000326B8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260" w:type="dxa"/>
          </w:tcPr>
          <w:p w14:paraId="42DFD2A6" w14:textId="77777777" w:rsidR="000B1C26" w:rsidRPr="000326B8" w:rsidRDefault="001318E9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de Avance de especialistas</w:t>
            </w:r>
          </w:p>
        </w:tc>
        <w:tc>
          <w:tcPr>
            <w:tcW w:w="2272" w:type="dxa"/>
          </w:tcPr>
          <w:p w14:paraId="1FA10917" w14:textId="77777777" w:rsidR="000B1C26" w:rsidRPr="000326B8" w:rsidRDefault="001318E9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Gustavo Arana</w:t>
            </w:r>
          </w:p>
        </w:tc>
        <w:tc>
          <w:tcPr>
            <w:tcW w:w="1697" w:type="dxa"/>
          </w:tcPr>
          <w:p w14:paraId="7FE68893" w14:textId="77777777" w:rsidR="001318E9" w:rsidRPr="000326B8" w:rsidRDefault="001318E9" w:rsidP="001318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 de julio</w:t>
            </w:r>
          </w:p>
        </w:tc>
        <w:tc>
          <w:tcPr>
            <w:tcW w:w="2349" w:type="dxa"/>
          </w:tcPr>
          <w:p w14:paraId="4A126BB5" w14:textId="77777777" w:rsidR="000B1C26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BAE5C8" w14:textId="77777777" w:rsidR="001E197A" w:rsidRPr="000326B8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97A" w:rsidRPr="000326B8" w14:paraId="5B1B1E17" w14:textId="77777777" w:rsidTr="003073FE">
        <w:trPr>
          <w:jc w:val="center"/>
        </w:trPr>
        <w:tc>
          <w:tcPr>
            <w:tcW w:w="534" w:type="dxa"/>
          </w:tcPr>
          <w:p w14:paraId="3341A0FA" w14:textId="77777777" w:rsidR="001E197A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77C95A41" w14:textId="77777777" w:rsidR="001E197A" w:rsidRPr="000326B8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</w:tcPr>
          <w:p w14:paraId="02986960" w14:textId="77777777" w:rsidR="001E197A" w:rsidRPr="000326B8" w:rsidRDefault="00E85A17" w:rsidP="00E85A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Validar aspectos de evento Cumbre de Ciudades y Regiones</w:t>
            </w:r>
          </w:p>
        </w:tc>
        <w:tc>
          <w:tcPr>
            <w:tcW w:w="2272" w:type="dxa"/>
          </w:tcPr>
          <w:p w14:paraId="2C0F41CC" w14:textId="77777777" w:rsidR="001E197A" w:rsidRPr="000326B8" w:rsidRDefault="00E85A17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Johanna Skinner</w:t>
            </w:r>
          </w:p>
        </w:tc>
        <w:tc>
          <w:tcPr>
            <w:tcW w:w="1697" w:type="dxa"/>
          </w:tcPr>
          <w:p w14:paraId="605BF23F" w14:textId="77777777" w:rsidR="001E197A" w:rsidRPr="000326B8" w:rsidRDefault="00E85A17" w:rsidP="00E85A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 de julio</w:t>
            </w:r>
          </w:p>
        </w:tc>
        <w:tc>
          <w:tcPr>
            <w:tcW w:w="2349" w:type="dxa"/>
          </w:tcPr>
          <w:p w14:paraId="42694223" w14:textId="77777777" w:rsidR="001E197A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97A" w:rsidRPr="000326B8" w14:paraId="5A508B36" w14:textId="77777777" w:rsidTr="003073FE">
        <w:trPr>
          <w:jc w:val="center"/>
        </w:trPr>
        <w:tc>
          <w:tcPr>
            <w:tcW w:w="534" w:type="dxa"/>
          </w:tcPr>
          <w:p w14:paraId="3A5E4F58" w14:textId="77777777" w:rsidR="001E197A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260" w:type="dxa"/>
          </w:tcPr>
          <w:p w14:paraId="4F16A787" w14:textId="77777777" w:rsidR="001E197A" w:rsidRDefault="00E85A17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Especialistas</w:t>
            </w:r>
          </w:p>
          <w:p w14:paraId="3325C79A" w14:textId="77777777" w:rsidR="00404793" w:rsidRPr="000326B8" w:rsidRDefault="00404793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2" w:type="dxa"/>
          </w:tcPr>
          <w:p w14:paraId="4B672574" w14:textId="77777777" w:rsidR="001E197A" w:rsidRPr="000326B8" w:rsidRDefault="00085518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Equipo</w:t>
            </w:r>
            <w:r w:rsidR="00DC686B">
              <w:rPr>
                <w:rFonts w:ascii="Arial" w:hAnsi="Arial" w:cs="Arial"/>
                <w:sz w:val="22"/>
                <w:szCs w:val="22"/>
              </w:rPr>
              <w:t xml:space="preserve"> proyecto</w:t>
            </w:r>
            <w:bookmarkStart w:id="0" w:name="_GoBack"/>
            <w:bookmarkEnd w:id="0"/>
          </w:p>
        </w:tc>
        <w:tc>
          <w:tcPr>
            <w:tcW w:w="1697" w:type="dxa"/>
          </w:tcPr>
          <w:p w14:paraId="4F14AA0F" w14:textId="77777777" w:rsidR="001E197A" w:rsidRPr="000326B8" w:rsidRDefault="00E85A17" w:rsidP="00E85A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 de julio</w:t>
            </w:r>
          </w:p>
        </w:tc>
        <w:tc>
          <w:tcPr>
            <w:tcW w:w="2349" w:type="dxa"/>
          </w:tcPr>
          <w:p w14:paraId="66CCCFE6" w14:textId="77777777" w:rsidR="001E197A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97A" w:rsidRPr="000326B8" w14:paraId="6E1B5429" w14:textId="77777777" w:rsidTr="003073FE">
        <w:trPr>
          <w:jc w:val="center"/>
        </w:trPr>
        <w:tc>
          <w:tcPr>
            <w:tcW w:w="534" w:type="dxa"/>
          </w:tcPr>
          <w:p w14:paraId="5EF97C98" w14:textId="77777777" w:rsidR="001E197A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</w:t>
            </w:r>
          </w:p>
        </w:tc>
        <w:tc>
          <w:tcPr>
            <w:tcW w:w="3260" w:type="dxa"/>
          </w:tcPr>
          <w:p w14:paraId="242DB53A" w14:textId="77777777" w:rsidR="001E197A" w:rsidRPr="000326B8" w:rsidRDefault="00E85A17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Subsanar documentos de licitación DNP</w:t>
            </w:r>
          </w:p>
        </w:tc>
        <w:tc>
          <w:tcPr>
            <w:tcW w:w="2272" w:type="dxa"/>
          </w:tcPr>
          <w:p w14:paraId="088E3C07" w14:textId="77777777" w:rsidR="001E197A" w:rsidRPr="000326B8" w:rsidRDefault="00404793" w:rsidP="004047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Johanna Skinner</w:t>
            </w:r>
          </w:p>
        </w:tc>
        <w:tc>
          <w:tcPr>
            <w:tcW w:w="1697" w:type="dxa"/>
          </w:tcPr>
          <w:p w14:paraId="53A196BC" w14:textId="77777777" w:rsidR="001E197A" w:rsidRPr="000326B8" w:rsidRDefault="00E85A17" w:rsidP="00CB0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 junio</w:t>
            </w:r>
          </w:p>
        </w:tc>
        <w:tc>
          <w:tcPr>
            <w:tcW w:w="2349" w:type="dxa"/>
          </w:tcPr>
          <w:p w14:paraId="79207AFE" w14:textId="77777777" w:rsidR="001E197A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97A" w:rsidRPr="000326B8" w14:paraId="400A4008" w14:textId="77777777" w:rsidTr="003073FE">
        <w:trPr>
          <w:jc w:val="center"/>
        </w:trPr>
        <w:tc>
          <w:tcPr>
            <w:tcW w:w="534" w:type="dxa"/>
          </w:tcPr>
          <w:p w14:paraId="2978ACB2" w14:textId="77777777" w:rsidR="001E197A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260" w:type="dxa"/>
          </w:tcPr>
          <w:p w14:paraId="1585EFA0" w14:textId="77777777" w:rsidR="001E197A" w:rsidRPr="00085518" w:rsidRDefault="00E85A17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85518">
              <w:rPr>
                <w:rFonts w:ascii="Arial" w:hAnsi="Arial" w:cs="Arial"/>
                <w:sz w:val="22"/>
                <w:szCs w:val="22"/>
              </w:rPr>
              <w:t>Construcción estrategia de mercadeo.</w:t>
            </w:r>
          </w:p>
        </w:tc>
        <w:tc>
          <w:tcPr>
            <w:tcW w:w="2272" w:type="dxa"/>
          </w:tcPr>
          <w:p w14:paraId="4E468120" w14:textId="77777777" w:rsidR="001E197A" w:rsidRPr="000326B8" w:rsidRDefault="00E85A17" w:rsidP="00E85A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Uzcategui</w:t>
            </w:r>
            <w:proofErr w:type="spellEnd"/>
          </w:p>
        </w:tc>
        <w:tc>
          <w:tcPr>
            <w:tcW w:w="1697" w:type="dxa"/>
          </w:tcPr>
          <w:p w14:paraId="01D484B7" w14:textId="77777777" w:rsidR="001E197A" w:rsidRPr="000326B8" w:rsidRDefault="00085518" w:rsidP="000855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julio</w:t>
            </w:r>
          </w:p>
        </w:tc>
        <w:tc>
          <w:tcPr>
            <w:tcW w:w="2349" w:type="dxa"/>
          </w:tcPr>
          <w:p w14:paraId="50F41D06" w14:textId="77777777" w:rsidR="001E197A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5518" w:rsidRPr="000326B8" w14:paraId="54A9637A" w14:textId="77777777" w:rsidTr="003073FE">
        <w:trPr>
          <w:jc w:val="center"/>
        </w:trPr>
        <w:tc>
          <w:tcPr>
            <w:tcW w:w="534" w:type="dxa"/>
          </w:tcPr>
          <w:p w14:paraId="64473D02" w14:textId="77777777" w:rsidR="00085518" w:rsidRDefault="00085518" w:rsidP="000855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260" w:type="dxa"/>
          </w:tcPr>
          <w:p w14:paraId="1BFC6838" w14:textId="77777777" w:rsidR="00085518" w:rsidRPr="00085518" w:rsidRDefault="00085518" w:rsidP="00085518">
            <w:pPr>
              <w:rPr>
                <w:rFonts w:ascii="Arial" w:hAnsi="Arial" w:cs="Arial"/>
                <w:sz w:val="22"/>
                <w:szCs w:val="22"/>
              </w:rPr>
            </w:pPr>
            <w:r w:rsidRPr="00085518">
              <w:rPr>
                <w:rFonts w:ascii="Arial" w:hAnsi="Arial" w:cs="Arial"/>
                <w:sz w:val="22"/>
                <w:szCs w:val="22"/>
              </w:rPr>
              <w:t xml:space="preserve">Aprobación de propuesta de Hilda </w:t>
            </w:r>
            <w:proofErr w:type="spellStart"/>
            <w:r w:rsidRPr="00085518">
              <w:rPr>
                <w:rFonts w:ascii="Arial" w:hAnsi="Arial" w:cs="Arial"/>
                <w:sz w:val="22"/>
                <w:szCs w:val="22"/>
              </w:rPr>
              <w:t>Besson</w:t>
            </w:r>
            <w:proofErr w:type="spellEnd"/>
            <w:r w:rsidRPr="00085518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72" w:type="dxa"/>
          </w:tcPr>
          <w:p w14:paraId="3D36F4CD" w14:textId="77777777" w:rsidR="00085518" w:rsidRPr="000326B8" w:rsidRDefault="00085518" w:rsidP="000855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Uzcategui</w:t>
            </w:r>
            <w:proofErr w:type="spellEnd"/>
          </w:p>
        </w:tc>
        <w:tc>
          <w:tcPr>
            <w:tcW w:w="1697" w:type="dxa"/>
          </w:tcPr>
          <w:p w14:paraId="005A28C1" w14:textId="77777777" w:rsidR="00085518" w:rsidRDefault="00085518" w:rsidP="00085518">
            <w:pPr>
              <w:jc w:val="center"/>
            </w:pPr>
            <w:r w:rsidRPr="00232CF4">
              <w:rPr>
                <w:rFonts w:ascii="Arial" w:hAnsi="Arial" w:cs="Arial"/>
                <w:sz w:val="22"/>
                <w:szCs w:val="22"/>
              </w:rPr>
              <w:t>08 de julio</w:t>
            </w:r>
          </w:p>
        </w:tc>
        <w:tc>
          <w:tcPr>
            <w:tcW w:w="2349" w:type="dxa"/>
          </w:tcPr>
          <w:p w14:paraId="1DDA2425" w14:textId="77777777" w:rsidR="00085518" w:rsidRDefault="00085518" w:rsidP="0008551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5518" w:rsidRPr="000326B8" w14:paraId="2E103E92" w14:textId="77777777" w:rsidTr="003073FE">
        <w:trPr>
          <w:jc w:val="center"/>
        </w:trPr>
        <w:tc>
          <w:tcPr>
            <w:tcW w:w="534" w:type="dxa"/>
          </w:tcPr>
          <w:p w14:paraId="015A24DA" w14:textId="77777777" w:rsidR="00085518" w:rsidRDefault="00085518" w:rsidP="000855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260" w:type="dxa"/>
          </w:tcPr>
          <w:p w14:paraId="7A447763" w14:textId="77777777" w:rsidR="00085518" w:rsidRPr="00085518" w:rsidRDefault="00085518" w:rsidP="00085518">
            <w:pPr>
              <w:rPr>
                <w:rFonts w:ascii="Arial" w:hAnsi="Arial" w:cs="Arial"/>
                <w:sz w:val="22"/>
                <w:szCs w:val="22"/>
              </w:rPr>
            </w:pPr>
            <w:r w:rsidRPr="00085518">
              <w:rPr>
                <w:rFonts w:ascii="Arial" w:hAnsi="Arial" w:cs="Arial"/>
                <w:sz w:val="22"/>
                <w:szCs w:val="22"/>
              </w:rPr>
              <w:t xml:space="preserve">Negociación de propuesta de </w:t>
            </w:r>
            <w:proofErr w:type="spellStart"/>
            <w:r w:rsidRPr="00085518">
              <w:rPr>
                <w:rFonts w:ascii="Arial" w:hAnsi="Arial" w:cs="Arial"/>
                <w:sz w:val="22"/>
                <w:szCs w:val="22"/>
              </w:rPr>
              <w:t>Eustorgio</w:t>
            </w:r>
            <w:proofErr w:type="spellEnd"/>
            <w:r w:rsidRPr="00085518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72" w:type="dxa"/>
          </w:tcPr>
          <w:p w14:paraId="2FA51A03" w14:textId="77777777" w:rsidR="00085518" w:rsidRPr="000326B8" w:rsidRDefault="00085518" w:rsidP="000855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Uzcategui</w:t>
            </w:r>
            <w:proofErr w:type="spellEnd"/>
          </w:p>
        </w:tc>
        <w:tc>
          <w:tcPr>
            <w:tcW w:w="1697" w:type="dxa"/>
          </w:tcPr>
          <w:p w14:paraId="6BE3ACA5" w14:textId="77777777" w:rsidR="00085518" w:rsidRDefault="00085518" w:rsidP="00085518">
            <w:pPr>
              <w:jc w:val="center"/>
            </w:pPr>
            <w:r w:rsidRPr="00232CF4">
              <w:rPr>
                <w:rFonts w:ascii="Arial" w:hAnsi="Arial" w:cs="Arial"/>
                <w:sz w:val="22"/>
                <w:szCs w:val="22"/>
              </w:rPr>
              <w:t>08 de julio</w:t>
            </w:r>
          </w:p>
        </w:tc>
        <w:tc>
          <w:tcPr>
            <w:tcW w:w="2349" w:type="dxa"/>
          </w:tcPr>
          <w:p w14:paraId="186321B1" w14:textId="77777777" w:rsidR="00085518" w:rsidRDefault="00085518" w:rsidP="0008551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5A17" w:rsidRPr="000326B8" w14:paraId="61BB21BE" w14:textId="77777777" w:rsidTr="003073FE">
        <w:trPr>
          <w:jc w:val="center"/>
        </w:trPr>
        <w:tc>
          <w:tcPr>
            <w:tcW w:w="534" w:type="dxa"/>
          </w:tcPr>
          <w:p w14:paraId="403D3484" w14:textId="77777777" w:rsidR="00E85A17" w:rsidRDefault="00E85A17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260" w:type="dxa"/>
          </w:tcPr>
          <w:p w14:paraId="07147EC1" w14:textId="77777777" w:rsidR="00E85A17" w:rsidRPr="00085518" w:rsidRDefault="00E85A17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85518">
              <w:rPr>
                <w:rFonts w:ascii="Arial" w:hAnsi="Arial" w:cs="Arial"/>
                <w:sz w:val="22"/>
                <w:szCs w:val="22"/>
              </w:rPr>
              <w:t>Aplicación de grabadora Digital.</w:t>
            </w:r>
          </w:p>
        </w:tc>
        <w:tc>
          <w:tcPr>
            <w:tcW w:w="2272" w:type="dxa"/>
          </w:tcPr>
          <w:p w14:paraId="384F5A93" w14:textId="77777777" w:rsidR="00E85A17" w:rsidRPr="000326B8" w:rsidRDefault="00E85A17" w:rsidP="00E85A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Galindo</w:t>
            </w:r>
          </w:p>
        </w:tc>
        <w:tc>
          <w:tcPr>
            <w:tcW w:w="1697" w:type="dxa"/>
          </w:tcPr>
          <w:p w14:paraId="5752968A" w14:textId="77777777" w:rsidR="00E85A17" w:rsidRPr="000326B8" w:rsidRDefault="00E85A17" w:rsidP="00E85A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 de julio</w:t>
            </w:r>
          </w:p>
        </w:tc>
        <w:tc>
          <w:tcPr>
            <w:tcW w:w="2349" w:type="dxa"/>
          </w:tcPr>
          <w:p w14:paraId="1665FD82" w14:textId="77777777" w:rsidR="00E85A17" w:rsidRDefault="00E85A17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5A17" w:rsidRPr="000326B8" w14:paraId="67BB2D85" w14:textId="77777777" w:rsidTr="003073FE">
        <w:trPr>
          <w:jc w:val="center"/>
        </w:trPr>
        <w:tc>
          <w:tcPr>
            <w:tcW w:w="534" w:type="dxa"/>
          </w:tcPr>
          <w:p w14:paraId="630A54BB" w14:textId="77777777" w:rsidR="00E85A17" w:rsidRDefault="00E85A17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3260" w:type="dxa"/>
          </w:tcPr>
          <w:p w14:paraId="1E617A8E" w14:textId="77777777" w:rsidR="00E85A17" w:rsidRPr="00085518" w:rsidRDefault="00E85A17" w:rsidP="00E85A17">
            <w:pPr>
              <w:rPr>
                <w:rFonts w:ascii="Arial" w:hAnsi="Arial" w:cs="Arial"/>
                <w:sz w:val="22"/>
                <w:szCs w:val="22"/>
              </w:rPr>
            </w:pPr>
            <w:r w:rsidRPr="00085518">
              <w:rPr>
                <w:rFonts w:ascii="Arial" w:hAnsi="Arial" w:cs="Arial"/>
                <w:sz w:val="22"/>
                <w:szCs w:val="22"/>
              </w:rPr>
              <w:t>Definir eventos a participar en julio</w:t>
            </w:r>
          </w:p>
        </w:tc>
        <w:tc>
          <w:tcPr>
            <w:tcW w:w="2272" w:type="dxa"/>
          </w:tcPr>
          <w:p w14:paraId="1CA74D4A" w14:textId="77777777" w:rsidR="00E85A17" w:rsidRDefault="00E85A17" w:rsidP="003C1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Uzcategui</w:t>
            </w:r>
            <w:proofErr w:type="spellEnd"/>
          </w:p>
        </w:tc>
        <w:tc>
          <w:tcPr>
            <w:tcW w:w="1697" w:type="dxa"/>
          </w:tcPr>
          <w:p w14:paraId="594CD018" w14:textId="77777777" w:rsidR="00E85A17" w:rsidRPr="000326B8" w:rsidRDefault="00E85A17" w:rsidP="000855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085518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 xml:space="preserve"> de julio</w:t>
            </w:r>
          </w:p>
        </w:tc>
        <w:tc>
          <w:tcPr>
            <w:tcW w:w="2349" w:type="dxa"/>
          </w:tcPr>
          <w:p w14:paraId="72D81C1B" w14:textId="77777777" w:rsidR="00E85A17" w:rsidRDefault="00E85A17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CE2EF2" w14:textId="77777777" w:rsidR="00385FD8" w:rsidRDefault="00385FD8" w:rsidP="009D53C1">
      <w:pPr>
        <w:rPr>
          <w:rFonts w:ascii="Arial" w:hAnsi="Arial" w:cs="Arial"/>
          <w:b/>
          <w:sz w:val="22"/>
          <w:szCs w:val="22"/>
        </w:rPr>
      </w:pPr>
    </w:p>
    <w:p w14:paraId="0AEBB569" w14:textId="77777777" w:rsidR="00F2513D" w:rsidRDefault="00F2513D" w:rsidP="009D53C1">
      <w:pPr>
        <w:rPr>
          <w:rFonts w:ascii="Arial" w:hAnsi="Arial" w:cs="Arial"/>
          <w:b/>
          <w:sz w:val="22"/>
          <w:szCs w:val="22"/>
        </w:rPr>
      </w:pPr>
    </w:p>
    <w:p w14:paraId="0F9B392A" w14:textId="77777777" w:rsidR="00F2513D" w:rsidRPr="000326B8" w:rsidRDefault="00F2513D" w:rsidP="009D53C1">
      <w:pPr>
        <w:rPr>
          <w:rFonts w:ascii="Arial" w:hAnsi="Arial" w:cs="Arial"/>
          <w:b/>
          <w:sz w:val="22"/>
          <w:szCs w:val="22"/>
        </w:rPr>
      </w:pPr>
    </w:p>
    <w:p w14:paraId="50ECC6B1" w14:textId="77777777"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536"/>
        <w:gridCol w:w="451"/>
        <w:gridCol w:w="443"/>
        <w:gridCol w:w="416"/>
        <w:gridCol w:w="2017"/>
        <w:gridCol w:w="4821"/>
      </w:tblGrid>
      <w:tr w:rsidR="00445E9D" w:rsidRPr="000326B8" w14:paraId="613A1DD2" w14:textId="77777777" w:rsidTr="003073FE">
        <w:trPr>
          <w:jc w:val="center"/>
        </w:trPr>
        <w:tc>
          <w:tcPr>
            <w:tcW w:w="9942" w:type="dxa"/>
            <w:gridSpan w:val="7"/>
          </w:tcPr>
          <w:p w14:paraId="268F4440" w14:textId="77777777" w:rsidR="00445E9D" w:rsidRPr="000326B8" w:rsidRDefault="00445E9D" w:rsidP="00445E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Finalización de la reunión</w:t>
            </w:r>
          </w:p>
        </w:tc>
      </w:tr>
      <w:tr w:rsidR="00445E9D" w:rsidRPr="000326B8" w14:paraId="0F548962" w14:textId="77777777" w:rsidTr="003073FE">
        <w:trPr>
          <w:jc w:val="center"/>
        </w:trPr>
        <w:tc>
          <w:tcPr>
            <w:tcW w:w="5121" w:type="dxa"/>
            <w:gridSpan w:val="6"/>
          </w:tcPr>
          <w:p w14:paraId="0D96E193" w14:textId="77777777"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0D0CD3">
              <w:rPr>
                <w:rFonts w:ascii="Arial" w:hAnsi="Arial" w:cs="Arial"/>
                <w:b/>
                <w:sz w:val="22"/>
                <w:szCs w:val="22"/>
              </w:rPr>
              <w:t xml:space="preserve"> 28 de junio de 2016</w:t>
            </w:r>
          </w:p>
        </w:tc>
        <w:tc>
          <w:tcPr>
            <w:tcW w:w="4821" w:type="dxa"/>
          </w:tcPr>
          <w:p w14:paraId="70588789" w14:textId="77777777"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F2513D">
              <w:rPr>
                <w:rFonts w:ascii="Arial" w:hAnsi="Arial" w:cs="Arial"/>
                <w:b/>
                <w:sz w:val="22"/>
                <w:szCs w:val="22"/>
              </w:rPr>
              <w:t xml:space="preserve"> 12:30</w:t>
            </w:r>
          </w:p>
        </w:tc>
      </w:tr>
      <w:tr w:rsidR="00445E9D" w:rsidRPr="000326B8" w14:paraId="05F95CD5" w14:textId="77777777" w:rsidTr="003073FE">
        <w:trPr>
          <w:jc w:val="center"/>
        </w:trPr>
        <w:tc>
          <w:tcPr>
            <w:tcW w:w="1258" w:type="dxa"/>
          </w:tcPr>
          <w:p w14:paraId="39273CC2" w14:textId="77777777"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Anexos:</w:t>
            </w:r>
          </w:p>
        </w:tc>
        <w:tc>
          <w:tcPr>
            <w:tcW w:w="536" w:type="dxa"/>
          </w:tcPr>
          <w:p w14:paraId="3152B53F" w14:textId="77777777"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451" w:type="dxa"/>
          </w:tcPr>
          <w:p w14:paraId="4CFFF266" w14:textId="77777777"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3" w:type="dxa"/>
          </w:tcPr>
          <w:p w14:paraId="12031BF5" w14:textId="77777777"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416" w:type="dxa"/>
          </w:tcPr>
          <w:p w14:paraId="1C5444DF" w14:textId="77777777" w:rsidR="00445E9D" w:rsidRPr="000326B8" w:rsidRDefault="00A54467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838" w:type="dxa"/>
            <w:gridSpan w:val="2"/>
          </w:tcPr>
          <w:p w14:paraId="67E2E1B2" w14:textId="77777777" w:rsidR="00445E9D" w:rsidRPr="000326B8" w:rsidRDefault="00163F1E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Cuales:</w:t>
            </w:r>
            <w:r w:rsidR="00A54467">
              <w:rPr>
                <w:rFonts w:ascii="Arial" w:hAnsi="Arial" w:cs="Arial"/>
                <w:b/>
                <w:sz w:val="22"/>
                <w:szCs w:val="22"/>
              </w:rPr>
              <w:t xml:space="preserve"> Presentación PPT 280616, video.</w:t>
            </w:r>
          </w:p>
        </w:tc>
      </w:tr>
    </w:tbl>
    <w:p w14:paraId="4A6B11D3" w14:textId="77777777"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14:paraId="08979935" w14:textId="77777777"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14:paraId="3ADD39A8" w14:textId="77777777"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163F1E" w:rsidRPr="000326B8" w14:paraId="276E240D" w14:textId="77777777" w:rsidTr="00163F1E">
        <w:tc>
          <w:tcPr>
            <w:tcW w:w="4981" w:type="dxa"/>
          </w:tcPr>
          <w:p w14:paraId="53F9ACBC" w14:textId="77777777"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Elaboró</w:t>
            </w:r>
          </w:p>
        </w:tc>
        <w:tc>
          <w:tcPr>
            <w:tcW w:w="4981" w:type="dxa"/>
          </w:tcPr>
          <w:p w14:paraId="2C6485CF" w14:textId="77777777"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Revisó</w:t>
            </w:r>
          </w:p>
        </w:tc>
      </w:tr>
      <w:tr w:rsidR="00163F1E" w:rsidRPr="000326B8" w14:paraId="3167DB5B" w14:textId="77777777" w:rsidTr="00163F1E">
        <w:tc>
          <w:tcPr>
            <w:tcW w:w="4981" w:type="dxa"/>
          </w:tcPr>
          <w:p w14:paraId="4769D5FF" w14:textId="77777777" w:rsidR="00163F1E" w:rsidRPr="000326B8" w:rsidRDefault="00163F1E" w:rsidP="00A54467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James Gustavo Arana Reyes</w:t>
            </w:r>
          </w:p>
        </w:tc>
        <w:tc>
          <w:tcPr>
            <w:tcW w:w="4981" w:type="dxa"/>
          </w:tcPr>
          <w:p w14:paraId="42437838" w14:textId="77777777" w:rsidR="00163F1E" w:rsidRPr="000326B8" w:rsidRDefault="00163F1E" w:rsidP="00404793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404793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Boris </w:t>
            </w:r>
            <w:proofErr w:type="spellStart"/>
            <w:r w:rsidR="00404793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Uzcategui</w:t>
            </w:r>
            <w:proofErr w:type="spellEnd"/>
          </w:p>
        </w:tc>
      </w:tr>
      <w:tr w:rsidR="00163F1E" w:rsidRPr="000326B8" w14:paraId="0CD7C0AA" w14:textId="77777777" w:rsidTr="00163F1E">
        <w:tc>
          <w:tcPr>
            <w:tcW w:w="4981" w:type="dxa"/>
          </w:tcPr>
          <w:p w14:paraId="7856F1D2" w14:textId="77777777"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Gerente de Proyecto </w:t>
            </w:r>
            <w:proofErr w:type="spellStart"/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Persépolis</w:t>
            </w:r>
            <w:proofErr w:type="spellEnd"/>
          </w:p>
        </w:tc>
        <w:tc>
          <w:tcPr>
            <w:tcW w:w="4981" w:type="dxa"/>
          </w:tcPr>
          <w:p w14:paraId="3A87F53C" w14:textId="77777777" w:rsidR="00163F1E" w:rsidRPr="000326B8" w:rsidRDefault="00163F1E" w:rsidP="00404793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404793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Director de Proyecto </w:t>
            </w:r>
            <w:proofErr w:type="spellStart"/>
            <w:r w:rsidR="00404793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Persépolis</w:t>
            </w:r>
            <w:proofErr w:type="spellEnd"/>
          </w:p>
        </w:tc>
      </w:tr>
      <w:tr w:rsidR="00163F1E" w:rsidRPr="000326B8" w14:paraId="4A988DE6" w14:textId="77777777" w:rsidTr="00163F1E">
        <w:tc>
          <w:tcPr>
            <w:tcW w:w="4981" w:type="dxa"/>
          </w:tcPr>
          <w:p w14:paraId="4C06E045" w14:textId="77777777"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290616</w:t>
            </w:r>
          </w:p>
        </w:tc>
        <w:tc>
          <w:tcPr>
            <w:tcW w:w="4981" w:type="dxa"/>
          </w:tcPr>
          <w:p w14:paraId="3ED69ED8" w14:textId="77777777"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290616</w:t>
            </w:r>
          </w:p>
        </w:tc>
      </w:tr>
    </w:tbl>
    <w:p w14:paraId="59888AB1" w14:textId="77777777"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</w:p>
    <w:p w14:paraId="663D95D8" w14:textId="77777777"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  <w:r w:rsidRPr="000326B8">
        <w:rPr>
          <w:rFonts w:ascii="Arial" w:hAnsi="Arial" w:cs="Arial"/>
          <w:sz w:val="22"/>
          <w:szCs w:val="22"/>
          <w:lang w:eastAsia="ar-SA"/>
        </w:rPr>
        <w:t xml:space="preserve">En constancia </w:t>
      </w:r>
      <w:r w:rsidR="002A4771">
        <w:rPr>
          <w:rFonts w:ascii="Arial" w:hAnsi="Arial" w:cs="Arial"/>
          <w:sz w:val="22"/>
          <w:szCs w:val="22"/>
          <w:lang w:eastAsia="ar-SA"/>
        </w:rPr>
        <w:t>se aprueba por correo.</w:t>
      </w:r>
    </w:p>
    <w:p w14:paraId="63AA6EBC" w14:textId="77777777" w:rsidR="007803C0" w:rsidRDefault="007803C0" w:rsidP="009D53C1">
      <w:pPr>
        <w:pStyle w:val="Formal1"/>
        <w:rPr>
          <w:rFonts w:ascii="Arial" w:hAnsi="Arial" w:cs="Arial"/>
          <w:sz w:val="22"/>
          <w:szCs w:val="22"/>
        </w:rPr>
      </w:pPr>
    </w:p>
    <w:p w14:paraId="1C671863" w14:textId="77777777"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</w:p>
    <w:p w14:paraId="3A1F4BA2" w14:textId="77777777"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14:paraId="5DA54C22" w14:textId="77777777"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14:paraId="29669CBA" w14:textId="77777777"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14:paraId="60976662" w14:textId="77777777"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14:paraId="2B3F9D23" w14:textId="77777777"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14:paraId="427C11E5" w14:textId="77777777"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14:paraId="2CC7514A" w14:textId="77777777"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14:paraId="75864837" w14:textId="77777777"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14:paraId="3B8D58FF" w14:textId="77777777"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14:paraId="389C0195" w14:textId="77777777"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14:paraId="53F58DE4" w14:textId="77777777"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0E5138BA" w14:textId="77777777" w:rsidR="00E85A17" w:rsidRDefault="00E85A17" w:rsidP="009D53C1">
      <w:pPr>
        <w:pStyle w:val="Formal1"/>
        <w:rPr>
          <w:rFonts w:ascii="Arial" w:hAnsi="Arial" w:cs="Arial"/>
          <w:sz w:val="22"/>
          <w:szCs w:val="22"/>
        </w:rPr>
      </w:pPr>
    </w:p>
    <w:sectPr w:rsidR="00E85A17" w:rsidSect="00D356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8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E203A" w14:textId="77777777" w:rsidR="00727752" w:rsidRDefault="00727752">
      <w:r>
        <w:separator/>
      </w:r>
    </w:p>
  </w:endnote>
  <w:endnote w:type="continuationSeparator" w:id="0">
    <w:p w14:paraId="7DB00CFC" w14:textId="77777777" w:rsidR="00727752" w:rsidRDefault="0072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E26B5" w14:textId="77777777" w:rsidR="00A532A6" w:rsidRDefault="00A532A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F9666B" w14:textId="77777777" w:rsidR="00AA718A" w:rsidRPr="002A3D3E" w:rsidRDefault="00AA718A" w:rsidP="00D35671">
    <w:pPr>
      <w:pStyle w:val="Piedepgina"/>
      <w:pBdr>
        <w:top w:val="single" w:sz="4" w:space="1" w:color="auto"/>
      </w:pBdr>
      <w:ind w:right="72"/>
      <w:rPr>
        <w:rFonts w:ascii="Arial" w:hAnsi="Arial" w:cs="Arial"/>
        <w:b/>
        <w:sz w:val="18"/>
        <w:szCs w:val="18"/>
        <w:lang w:val="es-MX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FE4E8" w14:textId="77777777" w:rsidR="00A532A6" w:rsidRDefault="00A532A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9E354" w14:textId="77777777" w:rsidR="00727752" w:rsidRDefault="00727752">
      <w:r>
        <w:separator/>
      </w:r>
    </w:p>
  </w:footnote>
  <w:footnote w:type="continuationSeparator" w:id="0">
    <w:p w14:paraId="14355A8F" w14:textId="77777777" w:rsidR="00727752" w:rsidRDefault="007277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84894" w14:textId="77777777" w:rsidR="00A532A6" w:rsidRDefault="00A532A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1" w:type="pct"/>
      <w:tblInd w:w="-6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70"/>
      <w:gridCol w:w="5688"/>
      <w:gridCol w:w="2526"/>
    </w:tblGrid>
    <w:tr w:rsidR="00EB2D3A" w:rsidRPr="00D05AF4" w14:paraId="718AD36C" w14:textId="77777777" w:rsidTr="00385FD8">
      <w:trPr>
        <w:cantSplit/>
        <w:trHeight w:val="844"/>
      </w:trPr>
      <w:tc>
        <w:tcPr>
          <w:tcW w:w="2770" w:type="dxa"/>
          <w:vAlign w:val="center"/>
        </w:tcPr>
        <w:p w14:paraId="602FDEAA" w14:textId="77777777" w:rsidR="00EB2D3A" w:rsidRPr="000326B8" w:rsidRDefault="00EB2D3A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Código: FO-ADM-</w:t>
          </w:r>
          <w:r w:rsidR="00D51448" w:rsidRPr="000326B8">
            <w:rPr>
              <w:rFonts w:ascii="Arial" w:hAnsi="Arial" w:cs="Arial"/>
              <w:b/>
              <w:bCs/>
              <w:sz w:val="22"/>
            </w:rPr>
            <w:t>004</w:t>
          </w:r>
        </w:p>
        <w:p w14:paraId="277E055D" w14:textId="77777777" w:rsidR="00EB2D3A" w:rsidRPr="000326B8" w:rsidRDefault="000B1C26" w:rsidP="00481439">
          <w:pPr>
            <w:pStyle w:val="Encabezado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Fecha: Febrero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 xml:space="preserve"> 201</w:t>
          </w:r>
          <w:r w:rsidRPr="000326B8">
            <w:rPr>
              <w:rFonts w:ascii="Arial" w:hAnsi="Arial" w:cs="Arial"/>
              <w:b/>
              <w:bCs/>
              <w:sz w:val="22"/>
            </w:rPr>
            <w:t>5</w:t>
          </w:r>
        </w:p>
      </w:tc>
      <w:tc>
        <w:tcPr>
          <w:tcW w:w="5688" w:type="dxa"/>
          <w:vAlign w:val="center"/>
        </w:tcPr>
        <w:p w14:paraId="28A07FF4" w14:textId="77777777" w:rsidR="00EB2D3A" w:rsidRPr="000326B8" w:rsidRDefault="00385FD8" w:rsidP="00FA19FD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noProof/>
              <w:sz w:val="22"/>
            </w:rPr>
            <w:drawing>
              <wp:inline distT="0" distB="0" distL="0" distR="0" wp14:anchorId="7C389F26" wp14:editId="233E73E3">
                <wp:extent cx="2114550" cy="493395"/>
                <wp:effectExtent l="0" t="0" r="0" b="1905"/>
                <wp:docPr id="3" name="2 Imagen" descr="logo horizontal Oy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 descr="logo horizontal OyG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372" cy="50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vAlign w:val="center"/>
        </w:tcPr>
        <w:p w14:paraId="30596BD7" w14:textId="77777777" w:rsidR="00EB2D3A" w:rsidRPr="000326B8" w:rsidRDefault="00EB2D3A" w:rsidP="00481439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Versión: </w:t>
          </w:r>
          <w:r w:rsidR="000B1C26" w:rsidRPr="000326B8">
            <w:rPr>
              <w:rFonts w:ascii="Arial" w:hAnsi="Arial" w:cs="Arial"/>
              <w:b/>
              <w:bCs/>
              <w:sz w:val="22"/>
            </w:rPr>
            <w:t>3</w:t>
          </w:r>
        </w:p>
      </w:tc>
    </w:tr>
    <w:tr w:rsidR="00EB2D3A" w:rsidRPr="00D05AF4" w14:paraId="4D6BCAC1" w14:textId="77777777" w:rsidTr="00385FD8">
      <w:trPr>
        <w:cantSplit/>
        <w:trHeight w:val="546"/>
      </w:trPr>
      <w:tc>
        <w:tcPr>
          <w:tcW w:w="2770" w:type="dxa"/>
          <w:vAlign w:val="center"/>
        </w:tcPr>
        <w:p w14:paraId="75DDB88A" w14:textId="77777777" w:rsidR="00EB2D3A" w:rsidRPr="000326B8" w:rsidRDefault="0084572F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 No 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>Controlado</w:t>
          </w:r>
        </w:p>
      </w:tc>
      <w:tc>
        <w:tcPr>
          <w:tcW w:w="5688" w:type="dxa"/>
          <w:vAlign w:val="center"/>
        </w:tcPr>
        <w:p w14:paraId="55FD6BF6" w14:textId="77777777"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ACTA</w:t>
          </w:r>
        </w:p>
      </w:tc>
      <w:tc>
        <w:tcPr>
          <w:tcW w:w="2526" w:type="dxa"/>
          <w:vAlign w:val="center"/>
        </w:tcPr>
        <w:p w14:paraId="76239082" w14:textId="77777777"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8B4FEC">
            <w:rPr>
              <w:rFonts w:ascii="Arial" w:hAnsi="Arial" w:cs="Arial"/>
              <w:b/>
              <w:bCs/>
              <w:noProof/>
              <w:sz w:val="22"/>
            </w:rPr>
            <w:t>4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0326B8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8B4FEC">
            <w:rPr>
              <w:rFonts w:ascii="Arial" w:hAnsi="Arial" w:cs="Arial"/>
              <w:b/>
              <w:bCs/>
              <w:noProof/>
              <w:sz w:val="22"/>
            </w:rPr>
            <w:t>4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14:paraId="3B4E2DF2" w14:textId="77777777" w:rsidR="00AA718A" w:rsidRPr="00007C6B" w:rsidRDefault="00AA718A">
    <w:pPr>
      <w:pStyle w:val="Encabezado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E1B4E" w14:textId="77777777" w:rsidR="00A532A6" w:rsidRDefault="00A532A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CD2A61"/>
    <w:multiLevelType w:val="hybridMultilevel"/>
    <w:tmpl w:val="5ECA07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D659A9"/>
    <w:multiLevelType w:val="hybridMultilevel"/>
    <w:tmpl w:val="CEA40B72"/>
    <w:lvl w:ilvl="0" w:tplc="8F5EB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86B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0CDC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40C6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92C0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EEFD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287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FA4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788F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B317A5"/>
    <w:multiLevelType w:val="hybridMultilevel"/>
    <w:tmpl w:val="B65C59B0"/>
    <w:lvl w:ilvl="0" w:tplc="6AEC6D3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Courier" w:hAnsi="Garamond" w:cs="Courier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3B405A7"/>
    <w:multiLevelType w:val="hybridMultilevel"/>
    <w:tmpl w:val="B1D4C24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F5619C"/>
    <w:multiLevelType w:val="singleLevel"/>
    <w:tmpl w:val="D0DAD5A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6">
    <w:nsid w:val="16851DAC"/>
    <w:multiLevelType w:val="hybridMultilevel"/>
    <w:tmpl w:val="FFF8605E"/>
    <w:lvl w:ilvl="0" w:tplc="0C0A0003">
      <w:start w:val="1"/>
      <w:numFmt w:val="bullet"/>
      <w:lvlText w:val="o"/>
      <w:lvlJc w:val="left"/>
      <w:pPr>
        <w:tabs>
          <w:tab w:val="num" w:pos="1003"/>
        </w:tabs>
        <w:ind w:left="1003" w:hanging="360"/>
      </w:pPr>
      <w:rPr>
        <w:rFonts w:ascii="Courier New" w:hAnsi="Courier New" w:cs="Courier New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D47E2F"/>
    <w:multiLevelType w:val="hybridMultilevel"/>
    <w:tmpl w:val="380202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C17D1E"/>
    <w:multiLevelType w:val="hybridMultilevel"/>
    <w:tmpl w:val="CC3CC276"/>
    <w:lvl w:ilvl="0" w:tplc="3CC6F49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3C7134"/>
    <w:multiLevelType w:val="hybridMultilevel"/>
    <w:tmpl w:val="6F4C2FA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5823469"/>
    <w:multiLevelType w:val="hybridMultilevel"/>
    <w:tmpl w:val="B5A0543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820281"/>
    <w:multiLevelType w:val="hybridMultilevel"/>
    <w:tmpl w:val="2EB67B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AD25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8A2DD7"/>
    <w:multiLevelType w:val="hybridMultilevel"/>
    <w:tmpl w:val="B7583C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9503EE"/>
    <w:multiLevelType w:val="hybridMultilevel"/>
    <w:tmpl w:val="DAA44D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7210D4"/>
    <w:multiLevelType w:val="multilevel"/>
    <w:tmpl w:val="9208E41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5">
    <w:nsid w:val="37D77FA3"/>
    <w:multiLevelType w:val="hybridMultilevel"/>
    <w:tmpl w:val="AE1CD4BE"/>
    <w:lvl w:ilvl="0" w:tplc="F4B69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83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26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08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260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7A3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C8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66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46C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E450D2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EDC3EC3"/>
    <w:multiLevelType w:val="hybridMultilevel"/>
    <w:tmpl w:val="F64ED16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0BB7A10"/>
    <w:multiLevelType w:val="hybridMultilevel"/>
    <w:tmpl w:val="CDFAAB4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053240"/>
    <w:multiLevelType w:val="multilevel"/>
    <w:tmpl w:val="A42EE500"/>
    <w:lvl w:ilvl="0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>
    <w:nsid w:val="4AD3497C"/>
    <w:multiLevelType w:val="hybridMultilevel"/>
    <w:tmpl w:val="D0F043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D6153CB"/>
    <w:multiLevelType w:val="hybridMultilevel"/>
    <w:tmpl w:val="91BA32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415A3B"/>
    <w:multiLevelType w:val="hybridMultilevel"/>
    <w:tmpl w:val="4F48F6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ECC3DDC"/>
    <w:multiLevelType w:val="hybridMultilevel"/>
    <w:tmpl w:val="B95C89A6"/>
    <w:lvl w:ilvl="0" w:tplc="0C0A0003">
      <w:start w:val="1"/>
      <w:numFmt w:val="bullet"/>
      <w:lvlText w:val="o"/>
      <w:lvlJc w:val="left"/>
      <w:pPr>
        <w:tabs>
          <w:tab w:val="num" w:pos="1003"/>
        </w:tabs>
        <w:ind w:left="100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4">
    <w:nsid w:val="5443551D"/>
    <w:multiLevelType w:val="hybridMultilevel"/>
    <w:tmpl w:val="250A3B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580956"/>
    <w:multiLevelType w:val="hybridMultilevel"/>
    <w:tmpl w:val="BC5494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C7F18"/>
    <w:multiLevelType w:val="hybridMultilevel"/>
    <w:tmpl w:val="389CFFDA"/>
    <w:lvl w:ilvl="0" w:tplc="DD5C9B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708D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2266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29D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9C8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F8D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A08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78D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100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335946"/>
    <w:multiLevelType w:val="hybridMultilevel"/>
    <w:tmpl w:val="38FA4C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3D406D"/>
    <w:multiLevelType w:val="hybridMultilevel"/>
    <w:tmpl w:val="C7160B38"/>
    <w:lvl w:ilvl="0" w:tplc="E4089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68B8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C8D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76A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40FC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ECD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1013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0241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FC3F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D3228C"/>
    <w:multiLevelType w:val="hybridMultilevel"/>
    <w:tmpl w:val="8B54B5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2A1112"/>
    <w:multiLevelType w:val="hybridMultilevel"/>
    <w:tmpl w:val="1AF0BA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52C1EE8"/>
    <w:multiLevelType w:val="hybridMultilevel"/>
    <w:tmpl w:val="E07A6AF6"/>
    <w:lvl w:ilvl="0" w:tplc="04090003">
      <w:start w:val="1"/>
      <w:numFmt w:val="bullet"/>
      <w:lvlText w:val="o"/>
      <w:lvlJc w:val="left"/>
      <w:pPr>
        <w:tabs>
          <w:tab w:val="num" w:pos="890"/>
        </w:tabs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2">
    <w:nsid w:val="665C2BC0"/>
    <w:multiLevelType w:val="hybridMultilevel"/>
    <w:tmpl w:val="1554AF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CB3699"/>
    <w:multiLevelType w:val="hybridMultilevel"/>
    <w:tmpl w:val="A7C80CB6"/>
    <w:lvl w:ilvl="0" w:tplc="0C0A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4">
    <w:nsid w:val="6C0E2BEF"/>
    <w:multiLevelType w:val="hybridMultilevel"/>
    <w:tmpl w:val="4A1A4C22"/>
    <w:lvl w:ilvl="0" w:tplc="04090003">
      <w:start w:val="1"/>
      <w:numFmt w:val="bullet"/>
      <w:lvlText w:val="o"/>
      <w:lvlJc w:val="left"/>
      <w:pPr>
        <w:tabs>
          <w:tab w:val="num" w:pos="890"/>
        </w:tabs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5">
    <w:nsid w:val="6C2C3367"/>
    <w:multiLevelType w:val="hybridMultilevel"/>
    <w:tmpl w:val="60F884D4"/>
    <w:lvl w:ilvl="0" w:tplc="04090003">
      <w:start w:val="1"/>
      <w:numFmt w:val="bullet"/>
      <w:lvlText w:val="o"/>
      <w:lvlJc w:val="left"/>
      <w:pPr>
        <w:tabs>
          <w:tab w:val="num" w:pos="890"/>
        </w:tabs>
        <w:ind w:left="890" w:hanging="360"/>
      </w:pPr>
      <w:rPr>
        <w:rFonts w:ascii="Courier New" w:hAnsi="Courier New" w:cs="Courier New" w:hint="default"/>
      </w:rPr>
    </w:lvl>
    <w:lvl w:ilvl="1" w:tplc="0C0A000B">
      <w:start w:val="1"/>
      <w:numFmt w:val="bullet"/>
      <w:lvlText w:val=""/>
      <w:lvlJc w:val="left"/>
      <w:pPr>
        <w:tabs>
          <w:tab w:val="num" w:pos="1610"/>
        </w:tabs>
        <w:ind w:left="1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6">
    <w:nsid w:val="72410756"/>
    <w:multiLevelType w:val="hybridMultilevel"/>
    <w:tmpl w:val="5B10E09A"/>
    <w:lvl w:ilvl="0" w:tplc="248693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C3C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E5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288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E650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48D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282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5AED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98D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5D70E6B"/>
    <w:multiLevelType w:val="hybridMultilevel"/>
    <w:tmpl w:val="98462A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9923536"/>
    <w:multiLevelType w:val="hybridMultilevel"/>
    <w:tmpl w:val="307451F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D90E6E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40">
    <w:nsid w:val="7FA82CF8"/>
    <w:multiLevelType w:val="hybridMultilevel"/>
    <w:tmpl w:val="690E9696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6C3C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E5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288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E650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48D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282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5AED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98D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9"/>
    <w:lvlOverride w:ilvl="0">
      <w:startOverride w:val="5"/>
    </w:lvlOverride>
  </w:num>
  <w:num w:numId="3">
    <w:abstractNumId w:val="33"/>
  </w:num>
  <w:num w:numId="4">
    <w:abstractNumId w:val="35"/>
  </w:num>
  <w:num w:numId="5">
    <w:abstractNumId w:val="31"/>
  </w:num>
  <w:num w:numId="6">
    <w:abstractNumId w:val="34"/>
  </w:num>
  <w:num w:numId="7">
    <w:abstractNumId w:val="10"/>
  </w:num>
  <w:num w:numId="8">
    <w:abstractNumId w:val="23"/>
  </w:num>
  <w:num w:numId="9">
    <w:abstractNumId w:val="6"/>
  </w:num>
  <w:num w:numId="10">
    <w:abstractNumId w:val="16"/>
  </w:num>
  <w:num w:numId="11">
    <w:abstractNumId w:val="4"/>
  </w:num>
  <w:num w:numId="12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</w:num>
  <w:num w:numId="1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16">
    <w:abstractNumId w:val="39"/>
  </w:num>
  <w:num w:numId="17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7"/>
  </w:num>
  <w:num w:numId="20">
    <w:abstractNumId w:val="8"/>
  </w:num>
  <w:num w:numId="21">
    <w:abstractNumId w:val="9"/>
  </w:num>
  <w:num w:numId="22">
    <w:abstractNumId w:val="27"/>
  </w:num>
  <w:num w:numId="23">
    <w:abstractNumId w:val="11"/>
  </w:num>
  <w:num w:numId="24">
    <w:abstractNumId w:val="1"/>
  </w:num>
  <w:num w:numId="25">
    <w:abstractNumId w:val="29"/>
  </w:num>
  <w:num w:numId="26">
    <w:abstractNumId w:val="37"/>
  </w:num>
  <w:num w:numId="27">
    <w:abstractNumId w:val="22"/>
  </w:num>
  <w:num w:numId="28">
    <w:abstractNumId w:val="24"/>
  </w:num>
  <w:num w:numId="29">
    <w:abstractNumId w:val="21"/>
  </w:num>
  <w:num w:numId="30">
    <w:abstractNumId w:val="12"/>
  </w:num>
  <w:num w:numId="31">
    <w:abstractNumId w:val="20"/>
  </w:num>
  <w:num w:numId="32">
    <w:abstractNumId w:val="13"/>
  </w:num>
  <w:num w:numId="33">
    <w:abstractNumId w:val="25"/>
  </w:num>
  <w:num w:numId="34">
    <w:abstractNumId w:val="2"/>
  </w:num>
  <w:num w:numId="35">
    <w:abstractNumId w:val="26"/>
  </w:num>
  <w:num w:numId="36">
    <w:abstractNumId w:val="17"/>
  </w:num>
  <w:num w:numId="37">
    <w:abstractNumId w:val="28"/>
  </w:num>
  <w:num w:numId="38">
    <w:abstractNumId w:val="30"/>
  </w:num>
  <w:num w:numId="39">
    <w:abstractNumId w:val="36"/>
  </w:num>
  <w:num w:numId="40">
    <w:abstractNumId w:val="40"/>
  </w:num>
  <w:num w:numId="41">
    <w:abstractNumId w:val="15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D9"/>
    <w:rsid w:val="0000770F"/>
    <w:rsid w:val="00007C6B"/>
    <w:rsid w:val="00020359"/>
    <w:rsid w:val="00025BBD"/>
    <w:rsid w:val="000326B8"/>
    <w:rsid w:val="00035FFE"/>
    <w:rsid w:val="00036ECF"/>
    <w:rsid w:val="00053087"/>
    <w:rsid w:val="00056363"/>
    <w:rsid w:val="00085518"/>
    <w:rsid w:val="00085D2A"/>
    <w:rsid w:val="000A24B2"/>
    <w:rsid w:val="000B1C26"/>
    <w:rsid w:val="000D0CD3"/>
    <w:rsid w:val="000D2E29"/>
    <w:rsid w:val="000E22C2"/>
    <w:rsid w:val="000E62AE"/>
    <w:rsid w:val="00102DA8"/>
    <w:rsid w:val="00112242"/>
    <w:rsid w:val="001318E9"/>
    <w:rsid w:val="001319A8"/>
    <w:rsid w:val="00132871"/>
    <w:rsid w:val="00135153"/>
    <w:rsid w:val="00137B57"/>
    <w:rsid w:val="001606C1"/>
    <w:rsid w:val="00163E84"/>
    <w:rsid w:val="00163F1E"/>
    <w:rsid w:val="0016523F"/>
    <w:rsid w:val="001719E7"/>
    <w:rsid w:val="00172B8D"/>
    <w:rsid w:val="00177881"/>
    <w:rsid w:val="00180970"/>
    <w:rsid w:val="00181A9B"/>
    <w:rsid w:val="00182E65"/>
    <w:rsid w:val="00190BDF"/>
    <w:rsid w:val="001954FB"/>
    <w:rsid w:val="001B2378"/>
    <w:rsid w:val="001C18A3"/>
    <w:rsid w:val="001E197A"/>
    <w:rsid w:val="001E68F3"/>
    <w:rsid w:val="001F5E90"/>
    <w:rsid w:val="00202873"/>
    <w:rsid w:val="00204E7D"/>
    <w:rsid w:val="0021752B"/>
    <w:rsid w:val="00231104"/>
    <w:rsid w:val="00242B92"/>
    <w:rsid w:val="0024399A"/>
    <w:rsid w:val="00250262"/>
    <w:rsid w:val="002503FB"/>
    <w:rsid w:val="00253281"/>
    <w:rsid w:val="00256B73"/>
    <w:rsid w:val="00264D7E"/>
    <w:rsid w:val="002654BF"/>
    <w:rsid w:val="00270135"/>
    <w:rsid w:val="002A4771"/>
    <w:rsid w:val="002A4EA5"/>
    <w:rsid w:val="002A75C0"/>
    <w:rsid w:val="002B617C"/>
    <w:rsid w:val="002B6B04"/>
    <w:rsid w:val="002C51D9"/>
    <w:rsid w:val="002D6387"/>
    <w:rsid w:val="002F266D"/>
    <w:rsid w:val="002F4CD1"/>
    <w:rsid w:val="002F7515"/>
    <w:rsid w:val="003073FE"/>
    <w:rsid w:val="003130CD"/>
    <w:rsid w:val="003242DC"/>
    <w:rsid w:val="00331135"/>
    <w:rsid w:val="00331963"/>
    <w:rsid w:val="00336528"/>
    <w:rsid w:val="00357BBB"/>
    <w:rsid w:val="00377056"/>
    <w:rsid w:val="00384530"/>
    <w:rsid w:val="00384DD8"/>
    <w:rsid w:val="00385FD8"/>
    <w:rsid w:val="00386934"/>
    <w:rsid w:val="003A74E0"/>
    <w:rsid w:val="003A7B33"/>
    <w:rsid w:val="003B6CB1"/>
    <w:rsid w:val="003C1449"/>
    <w:rsid w:val="003C768B"/>
    <w:rsid w:val="003D7A5D"/>
    <w:rsid w:val="003E6D3B"/>
    <w:rsid w:val="003E704B"/>
    <w:rsid w:val="003F4642"/>
    <w:rsid w:val="003F6926"/>
    <w:rsid w:val="00404793"/>
    <w:rsid w:val="00414B07"/>
    <w:rsid w:val="00425668"/>
    <w:rsid w:val="00425C6F"/>
    <w:rsid w:val="00434FA7"/>
    <w:rsid w:val="00445E9D"/>
    <w:rsid w:val="004474BB"/>
    <w:rsid w:val="00450475"/>
    <w:rsid w:val="004625CB"/>
    <w:rsid w:val="00465FC5"/>
    <w:rsid w:val="00470DA0"/>
    <w:rsid w:val="0047528F"/>
    <w:rsid w:val="0047717B"/>
    <w:rsid w:val="00481439"/>
    <w:rsid w:val="00483391"/>
    <w:rsid w:val="004866D1"/>
    <w:rsid w:val="00486776"/>
    <w:rsid w:val="00490CD0"/>
    <w:rsid w:val="004C30CA"/>
    <w:rsid w:val="004C40D2"/>
    <w:rsid w:val="004D245B"/>
    <w:rsid w:val="004D447F"/>
    <w:rsid w:val="00501A05"/>
    <w:rsid w:val="00531F3B"/>
    <w:rsid w:val="0053254B"/>
    <w:rsid w:val="00545172"/>
    <w:rsid w:val="00552C63"/>
    <w:rsid w:val="00563C72"/>
    <w:rsid w:val="00567DA9"/>
    <w:rsid w:val="0057053F"/>
    <w:rsid w:val="005848F0"/>
    <w:rsid w:val="00585487"/>
    <w:rsid w:val="00590479"/>
    <w:rsid w:val="005B11A7"/>
    <w:rsid w:val="005B24BD"/>
    <w:rsid w:val="005B5607"/>
    <w:rsid w:val="005C752B"/>
    <w:rsid w:val="005F0D38"/>
    <w:rsid w:val="005F50A2"/>
    <w:rsid w:val="005F6A18"/>
    <w:rsid w:val="005F7BC8"/>
    <w:rsid w:val="00605F88"/>
    <w:rsid w:val="006142BB"/>
    <w:rsid w:val="00624D95"/>
    <w:rsid w:val="006632C3"/>
    <w:rsid w:val="0069418D"/>
    <w:rsid w:val="006A3C06"/>
    <w:rsid w:val="006A7176"/>
    <w:rsid w:val="006B460C"/>
    <w:rsid w:val="006B5F39"/>
    <w:rsid w:val="006D784A"/>
    <w:rsid w:val="006E18F2"/>
    <w:rsid w:val="006E1A09"/>
    <w:rsid w:val="006E1D2A"/>
    <w:rsid w:val="006E36F0"/>
    <w:rsid w:val="007003A9"/>
    <w:rsid w:val="007173DA"/>
    <w:rsid w:val="00717553"/>
    <w:rsid w:val="007216C2"/>
    <w:rsid w:val="00727752"/>
    <w:rsid w:val="00761733"/>
    <w:rsid w:val="007744C6"/>
    <w:rsid w:val="007774AB"/>
    <w:rsid w:val="007803C0"/>
    <w:rsid w:val="007A0142"/>
    <w:rsid w:val="007B4B6D"/>
    <w:rsid w:val="007C4BB8"/>
    <w:rsid w:val="007D0275"/>
    <w:rsid w:val="007D1335"/>
    <w:rsid w:val="007D3E1B"/>
    <w:rsid w:val="007D44B9"/>
    <w:rsid w:val="008146C4"/>
    <w:rsid w:val="008149ED"/>
    <w:rsid w:val="0084418B"/>
    <w:rsid w:val="00845043"/>
    <w:rsid w:val="0084572F"/>
    <w:rsid w:val="008775ED"/>
    <w:rsid w:val="008858D8"/>
    <w:rsid w:val="00892926"/>
    <w:rsid w:val="008B09D2"/>
    <w:rsid w:val="008B4FEC"/>
    <w:rsid w:val="008D371D"/>
    <w:rsid w:val="008E14E5"/>
    <w:rsid w:val="008E1F2D"/>
    <w:rsid w:val="00906D2D"/>
    <w:rsid w:val="00907BB3"/>
    <w:rsid w:val="0091074D"/>
    <w:rsid w:val="009332DA"/>
    <w:rsid w:val="009352E3"/>
    <w:rsid w:val="00944695"/>
    <w:rsid w:val="009501ED"/>
    <w:rsid w:val="00953883"/>
    <w:rsid w:val="00962D55"/>
    <w:rsid w:val="00974B81"/>
    <w:rsid w:val="00977FD9"/>
    <w:rsid w:val="009835C7"/>
    <w:rsid w:val="009B047F"/>
    <w:rsid w:val="009B1682"/>
    <w:rsid w:val="009B76DB"/>
    <w:rsid w:val="009B7C75"/>
    <w:rsid w:val="009D4D4E"/>
    <w:rsid w:val="009D53C1"/>
    <w:rsid w:val="00A04BE6"/>
    <w:rsid w:val="00A05702"/>
    <w:rsid w:val="00A37DBC"/>
    <w:rsid w:val="00A532A6"/>
    <w:rsid w:val="00A54467"/>
    <w:rsid w:val="00A55301"/>
    <w:rsid w:val="00A70015"/>
    <w:rsid w:val="00A91439"/>
    <w:rsid w:val="00A93103"/>
    <w:rsid w:val="00A95BD1"/>
    <w:rsid w:val="00AA0263"/>
    <w:rsid w:val="00AA4775"/>
    <w:rsid w:val="00AA718A"/>
    <w:rsid w:val="00AB3992"/>
    <w:rsid w:val="00AB439C"/>
    <w:rsid w:val="00AC2308"/>
    <w:rsid w:val="00AD0551"/>
    <w:rsid w:val="00AD0C97"/>
    <w:rsid w:val="00AD3827"/>
    <w:rsid w:val="00AD768F"/>
    <w:rsid w:val="00AE011E"/>
    <w:rsid w:val="00AE5637"/>
    <w:rsid w:val="00B05E82"/>
    <w:rsid w:val="00B067AA"/>
    <w:rsid w:val="00B21430"/>
    <w:rsid w:val="00B32440"/>
    <w:rsid w:val="00B360B6"/>
    <w:rsid w:val="00B4566D"/>
    <w:rsid w:val="00B47FC2"/>
    <w:rsid w:val="00B6551A"/>
    <w:rsid w:val="00B865EE"/>
    <w:rsid w:val="00BA041E"/>
    <w:rsid w:val="00BA067A"/>
    <w:rsid w:val="00BA3BB4"/>
    <w:rsid w:val="00BB5ED4"/>
    <w:rsid w:val="00BB6FA3"/>
    <w:rsid w:val="00BB7AAD"/>
    <w:rsid w:val="00BC3F52"/>
    <w:rsid w:val="00BC6B22"/>
    <w:rsid w:val="00BD1370"/>
    <w:rsid w:val="00BD39C8"/>
    <w:rsid w:val="00BF75B6"/>
    <w:rsid w:val="00C32169"/>
    <w:rsid w:val="00C37BE0"/>
    <w:rsid w:val="00C45121"/>
    <w:rsid w:val="00C61D91"/>
    <w:rsid w:val="00C6296B"/>
    <w:rsid w:val="00C6619F"/>
    <w:rsid w:val="00C72DAE"/>
    <w:rsid w:val="00C77D4C"/>
    <w:rsid w:val="00C86241"/>
    <w:rsid w:val="00C86B7D"/>
    <w:rsid w:val="00CA0A6A"/>
    <w:rsid w:val="00CA0C9E"/>
    <w:rsid w:val="00CA2DDB"/>
    <w:rsid w:val="00CB02BD"/>
    <w:rsid w:val="00CC2EB2"/>
    <w:rsid w:val="00CF0AA3"/>
    <w:rsid w:val="00CF120B"/>
    <w:rsid w:val="00D0190B"/>
    <w:rsid w:val="00D05AF4"/>
    <w:rsid w:val="00D07E6F"/>
    <w:rsid w:val="00D1337B"/>
    <w:rsid w:val="00D14C91"/>
    <w:rsid w:val="00D353A7"/>
    <w:rsid w:val="00D35671"/>
    <w:rsid w:val="00D35C63"/>
    <w:rsid w:val="00D51448"/>
    <w:rsid w:val="00D91E1E"/>
    <w:rsid w:val="00D922C5"/>
    <w:rsid w:val="00DC578B"/>
    <w:rsid w:val="00DC65E3"/>
    <w:rsid w:val="00DC686B"/>
    <w:rsid w:val="00DC7958"/>
    <w:rsid w:val="00DD5FC2"/>
    <w:rsid w:val="00DE5871"/>
    <w:rsid w:val="00DF7950"/>
    <w:rsid w:val="00E00F38"/>
    <w:rsid w:val="00E10705"/>
    <w:rsid w:val="00E24E5D"/>
    <w:rsid w:val="00E314F2"/>
    <w:rsid w:val="00E820A5"/>
    <w:rsid w:val="00E8337E"/>
    <w:rsid w:val="00E85A17"/>
    <w:rsid w:val="00EA2343"/>
    <w:rsid w:val="00EB2D3A"/>
    <w:rsid w:val="00EB46EF"/>
    <w:rsid w:val="00EC79EB"/>
    <w:rsid w:val="00ED2E8C"/>
    <w:rsid w:val="00ED4DCC"/>
    <w:rsid w:val="00EE29E5"/>
    <w:rsid w:val="00EE4AD7"/>
    <w:rsid w:val="00EF000A"/>
    <w:rsid w:val="00EF10D1"/>
    <w:rsid w:val="00EF1D4B"/>
    <w:rsid w:val="00EF2584"/>
    <w:rsid w:val="00F23F5D"/>
    <w:rsid w:val="00F2513D"/>
    <w:rsid w:val="00F44596"/>
    <w:rsid w:val="00F7639C"/>
    <w:rsid w:val="00F87122"/>
    <w:rsid w:val="00F90E88"/>
    <w:rsid w:val="00F916CF"/>
    <w:rsid w:val="00F95931"/>
    <w:rsid w:val="00FA3DF9"/>
    <w:rsid w:val="00FA5558"/>
    <w:rsid w:val="00FA5781"/>
    <w:rsid w:val="00FB5BF0"/>
    <w:rsid w:val="00FB620F"/>
    <w:rsid w:val="00FC75D8"/>
    <w:rsid w:val="00FF3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E9EB1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decuerpo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E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332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decuerpo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E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3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fo%20O&amp;G\O&amp;G-FO-001%20Formato%20actas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F9CC2-4A52-2F42-8F43-8E27B1276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\Info O&amp;G\O&amp;G-FO-001 Formato actas_.dotx</Template>
  <TotalTime>0</TotalTime>
  <Pages>4</Pages>
  <Words>689</Words>
  <Characters>3790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CERTICAMARA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 Danilo Muñoz Rodriguez</dc:creator>
  <cp:lastModifiedBy>Maria Johanna Skinner Villanueva</cp:lastModifiedBy>
  <cp:revision>3</cp:revision>
  <cp:lastPrinted>2016-07-06T13:09:00Z</cp:lastPrinted>
  <dcterms:created xsi:type="dcterms:W3CDTF">2016-07-06T13:09:00Z</dcterms:created>
  <dcterms:modified xsi:type="dcterms:W3CDTF">2016-07-06T13:09:00Z</dcterms:modified>
</cp:coreProperties>
</file>