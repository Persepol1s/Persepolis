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overall flyer layout"/>
      </w:tblPr>
      <w:tblGrid>
        <w:gridCol w:w="7200"/>
        <w:gridCol w:w="144"/>
        <w:gridCol w:w="3456"/>
      </w:tblGrid>
      <w:tr w:rsidR="00753D51" w:rsidRPr="00ED6199">
        <w:trPr>
          <w:trHeight w:hRule="exact" w:val="14400"/>
          <w:jc w:val="center"/>
        </w:trPr>
        <w:tc>
          <w:tcPr>
            <w:tcW w:w="7200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eño para el contenido del cuerpo del prospecto"/>
            </w:tblPr>
            <w:tblGrid>
              <w:gridCol w:w="7200"/>
            </w:tblGrid>
            <w:tr w:rsidR="00753D51" w:rsidRPr="003A0B9D">
              <w:trPr>
                <w:cantSplit/>
                <w:trHeight w:hRule="exact" w:val="7200"/>
              </w:trPr>
              <w:tc>
                <w:tcPr>
                  <w:tcW w:w="7200" w:type="dxa"/>
                </w:tcPr>
                <w:p w:rsidR="00753D51" w:rsidRPr="003A0B9D" w:rsidRDefault="003A0B9D">
                  <w:pPr>
                    <w:rPr>
                      <w:lang w:val="es-ES"/>
                    </w:rPr>
                  </w:pPr>
                  <w:r w:rsidRPr="003A0B9D">
                    <w:rPr>
                      <w:noProof/>
                      <w:lang w:val="es-CO" w:eastAsia="es-CO"/>
                    </w:rPr>
                    <w:drawing>
                      <wp:inline distT="0" distB="0" distL="0" distR="0" wp14:anchorId="2787384D" wp14:editId="0987AA35">
                        <wp:extent cx="4572000" cy="4572000"/>
                        <wp:effectExtent l="0" t="0" r="0" b="0"/>
                        <wp:docPr id="1" name="Imagen 1" descr="Foto de una mujer haciendo estiramientos en el suelo, en una pista exterior, con la planta del zapato en primer plano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002D9594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0" cy="4572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53D51" w:rsidRPr="00ED6199" w:rsidTr="00ED6199">
              <w:trPr>
                <w:trHeight w:hRule="exact" w:val="6561"/>
              </w:trPr>
              <w:tc>
                <w:tcPr>
                  <w:tcW w:w="7200" w:type="dxa"/>
                </w:tcPr>
                <w:p w:rsidR="00753D51" w:rsidRPr="003A0B9D" w:rsidRDefault="00401CA5" w:rsidP="00ED6199">
                  <w:pPr>
                    <w:pStyle w:val="Subttulo"/>
                    <w:spacing w:before="24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12 al 15 Octubre</w:t>
                  </w:r>
                </w:p>
                <w:p w:rsidR="00753D51" w:rsidRPr="003A0B9D" w:rsidRDefault="00401CA5" w:rsidP="00ED6199">
                  <w:pPr>
                    <w:pStyle w:val="Puesto"/>
                    <w:spacing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Cumbre LÍDERES, bogota</w:t>
                  </w:r>
                </w:p>
                <w:p w:rsidR="00753D51" w:rsidRPr="003A0B9D" w:rsidRDefault="00753D51" w:rsidP="00ED6199">
                  <w:pPr>
                    <w:pStyle w:val="Ttulo1"/>
                    <w:spacing w:before="120"/>
                    <w:rPr>
                      <w:lang w:val="es-ES"/>
                    </w:rPr>
                  </w:pPr>
                </w:p>
                <w:sdt>
                  <w:sdtPr>
                    <w:rPr>
                      <w:lang w:val="es-ES"/>
                    </w:rPr>
                    <w:id w:val="-1839064093"/>
                    <w:placeholder>
                      <w:docPart w:val="FAFA23C734964B65A644B88EAB635921"/>
                    </w:placeholder>
                    <w:temporary/>
                    <w:showingPlcHdr/>
                    <w15:appearance w15:val="hidden"/>
                    <w:text/>
                  </w:sdtPr>
                  <w:sdtEndPr/>
                  <w:sdtContent>
                    <w:p w:rsidR="00753D51" w:rsidRPr="003A0B9D" w:rsidRDefault="003A0B9D">
                      <w:pPr>
                        <w:rPr>
                          <w:lang w:val="es-ES"/>
                        </w:rPr>
                      </w:pPr>
                      <w:r w:rsidRPr="003A0B9D">
                        <w:rPr>
                          <w:rFonts w:ascii="Corbel" w:hAnsi="Corbel"/>
                          <w:color w:val="3C2415"/>
                          <w:lang w:val="es-ES"/>
                        </w:rPr>
                        <w:t>[Para reemplazar cualquier texto de sugerencia con su propio texto, simplemente haga clic en él y comience a escribir. Para reemplazar la imagen o el logotipo con una imagen suya, haga clic con el botón secundario en él y elija Cambiar imagen. Para probar distintos aspectos en el boletín, en la pestaña Diseño, explore las galerías Temas, Colores y Fuentes.]</w:t>
                      </w:r>
                    </w:p>
                  </w:sdtContent>
                </w:sdt>
              </w:tc>
            </w:tr>
            <w:tr w:rsidR="00753D51" w:rsidRPr="003A0B9D">
              <w:trPr>
                <w:trHeight w:hRule="exact" w:val="1440"/>
              </w:trPr>
              <w:tc>
                <w:tcPr>
                  <w:tcW w:w="7200" w:type="dxa"/>
                  <w:vAlign w:val="bottom"/>
                </w:tcPr>
                <w:p w:rsidR="00753D51" w:rsidRPr="003A0B9D" w:rsidRDefault="003A0B9D" w:rsidP="00ED6199">
                  <w:pPr>
                    <w:spacing w:after="360"/>
                    <w:rPr>
                      <w:lang w:val="es-ES"/>
                    </w:rPr>
                  </w:pPr>
                  <w:r w:rsidRPr="003A0B9D">
                    <w:rPr>
                      <w:noProof/>
                      <w:lang w:val="es-CO" w:eastAsia="es-CO"/>
                    </w:rPr>
                    <w:drawing>
                      <wp:inline distT="0" distB="0" distL="0" distR="0" wp14:anchorId="15A49791" wp14:editId="6657458E">
                        <wp:extent cx="1728000" cy="439200"/>
                        <wp:effectExtent l="0" t="0" r="5715" b="0"/>
                        <wp:docPr id="10" name="Imagen 10" descr="Marcador de posición del logotip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logo_placeholder.png"/>
                                <pic:cNvPicPr/>
                              </pic:nvPicPr>
                              <pic:blipFill>
                                <a:blip r:embed="rId6">
                                  <a:duotone>
                                    <a:schemeClr val="accent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0" cy="439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53D51" w:rsidRPr="003A0B9D" w:rsidRDefault="00753D51">
            <w:pPr>
              <w:rPr>
                <w:lang w:val="es-ES"/>
              </w:rPr>
            </w:pPr>
          </w:p>
        </w:tc>
        <w:tc>
          <w:tcPr>
            <w:tcW w:w="144" w:type="dxa"/>
          </w:tcPr>
          <w:p w:rsidR="00753D51" w:rsidRPr="003A0B9D" w:rsidRDefault="00753D51">
            <w:pPr>
              <w:rPr>
                <w:lang w:val="es-ES"/>
              </w:rPr>
            </w:pPr>
          </w:p>
        </w:tc>
        <w:tc>
          <w:tcPr>
            <w:tcW w:w="3456" w:type="dxa"/>
          </w:tcPr>
          <w:tbl>
            <w:tblPr>
              <w:tblW w:w="5000" w:type="pct"/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Diseño de barra lateral de prospecto "/>
            </w:tblPr>
            <w:tblGrid>
              <w:gridCol w:w="3456"/>
            </w:tblGrid>
            <w:tr w:rsidR="00753D51" w:rsidRPr="00ED6199">
              <w:trPr>
                <w:trHeight w:hRule="exact" w:val="10800"/>
              </w:trPr>
              <w:tc>
                <w:tcPr>
                  <w:tcW w:w="3446" w:type="dxa"/>
                  <w:shd w:val="clear" w:color="auto" w:fill="00A59B" w:themeFill="accent2"/>
                  <w:vAlign w:val="center"/>
                </w:tcPr>
                <w:p w:rsidR="00753D51" w:rsidRPr="003A0B9D" w:rsidRDefault="00401CA5">
                  <w:pPr>
                    <w:pStyle w:val="Ttulo2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CGLU</w:t>
                  </w:r>
                </w:p>
                <w:p w:rsidR="00753D51" w:rsidRPr="003A0B9D" w:rsidRDefault="00753D51">
                  <w:pPr>
                    <w:pStyle w:val="Lnea"/>
                    <w:rPr>
                      <w:lang w:val="es-ES"/>
                    </w:rPr>
                  </w:pPr>
                </w:p>
                <w:p w:rsidR="00753D51" w:rsidRPr="003A0B9D" w:rsidRDefault="00401CA5">
                  <w:pPr>
                    <w:pStyle w:val="Ttulo2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sugerencias al plan del evento</w:t>
                  </w:r>
                </w:p>
                <w:p w:rsidR="00753D51" w:rsidRPr="003A0B9D" w:rsidRDefault="00753D51">
                  <w:pPr>
                    <w:pStyle w:val="Lnea"/>
                    <w:rPr>
                      <w:lang w:val="es-ES"/>
                    </w:rPr>
                  </w:pPr>
                </w:p>
                <w:p w:rsidR="00401CA5" w:rsidRPr="00401CA5" w:rsidRDefault="00401CA5" w:rsidP="00401CA5">
                  <w:pPr>
                    <w:pStyle w:val="Lnea"/>
                    <w:jc w:val="left"/>
                    <w:rPr>
                      <w:lang w:val="es-ES"/>
                    </w:rPr>
                  </w:pPr>
                </w:p>
                <w:p w:rsidR="00753D51" w:rsidRPr="003A0B9D" w:rsidRDefault="00753D51">
                  <w:pPr>
                    <w:pStyle w:val="Lnea"/>
                    <w:rPr>
                      <w:lang w:val="es-ES"/>
                    </w:rPr>
                  </w:pPr>
                </w:p>
                <w:p w:rsidR="00753D51" w:rsidRPr="003A0B9D" w:rsidRDefault="00753D51" w:rsidP="00401CA5">
                  <w:pPr>
                    <w:pStyle w:val="Ttulo2"/>
                    <w:rPr>
                      <w:lang w:val="es-ES"/>
                    </w:rPr>
                  </w:pPr>
                </w:p>
              </w:tc>
            </w:tr>
            <w:tr w:rsidR="00753D51" w:rsidRPr="00ED6199">
              <w:trPr>
                <w:trHeight w:hRule="exact" w:val="144"/>
              </w:trPr>
              <w:tc>
                <w:tcPr>
                  <w:tcW w:w="3446" w:type="dxa"/>
                </w:tcPr>
                <w:p w:rsidR="00753D51" w:rsidRPr="003A0B9D" w:rsidRDefault="00753D51">
                  <w:pPr>
                    <w:rPr>
                      <w:lang w:val="es-ES"/>
                    </w:rPr>
                  </w:pPr>
                </w:p>
              </w:tc>
            </w:tr>
            <w:tr w:rsidR="00753D51" w:rsidRPr="00ED6199">
              <w:trPr>
                <w:trHeight w:hRule="exact" w:val="3456"/>
              </w:trPr>
              <w:tc>
                <w:tcPr>
                  <w:tcW w:w="3446" w:type="dxa"/>
                  <w:shd w:val="clear" w:color="auto" w:fill="E6A024" w:themeFill="accent1"/>
                  <w:vAlign w:val="center"/>
                </w:tcPr>
                <w:p w:rsidR="00753D51" w:rsidRPr="003A0B9D" w:rsidRDefault="008D6C32">
                  <w:pPr>
                    <w:pStyle w:val="Ttulo3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persepolis</w:t>
                  </w:r>
                </w:p>
                <w:p w:rsidR="00753D51" w:rsidRPr="003A0B9D" w:rsidRDefault="005F107C">
                  <w:pPr>
                    <w:pStyle w:val="Informacindecontacto"/>
                    <w:rPr>
                      <w:lang w:val="es-ES"/>
                    </w:rPr>
                  </w:pPr>
                  <w:sdt>
                    <w:sdtPr>
                      <w:rPr>
                        <w:lang w:val="es-ES"/>
                      </w:rPr>
                      <w:id w:val="857003158"/>
                      <w:placeholder>
                        <w:docPart w:val="731DF899474F4D11A9A900CF11D072F0"/>
                      </w:placeholder>
                      <w:showingPlcHdr/>
                      <w15:appearance w15:val="hidden"/>
                      <w:text w:multiLine="1"/>
                    </w:sdtPr>
                    <w:sdtEndPr/>
                    <w:sdtContent>
                      <w:r w:rsidR="003A0B9D" w:rsidRPr="003A0B9D">
                        <w:rPr>
                          <w:lang w:val="es-ES"/>
                        </w:rPr>
                        <w:t>[Dirección]</w:t>
                      </w:r>
                      <w:r w:rsidR="003A0B9D" w:rsidRPr="003A0B9D">
                        <w:rPr>
                          <w:lang w:val="es-ES"/>
                        </w:rPr>
                        <w:br/>
                        <w:t>[Ciudad, Provincia, Código postal]</w:t>
                      </w:r>
                      <w:r w:rsidR="003A0B9D" w:rsidRPr="003A0B9D">
                        <w:rPr>
                          <w:lang w:val="es-ES"/>
                        </w:rPr>
                        <w:br/>
                        <w:t>[Teléfono]</w:t>
                      </w:r>
                    </w:sdtContent>
                  </w:sdt>
                </w:p>
                <w:p w:rsidR="003A0B9D" w:rsidRPr="003A0B9D" w:rsidRDefault="005F107C" w:rsidP="003A0B9D">
                  <w:pPr>
                    <w:pStyle w:val="Informacindecontacto"/>
                    <w:rPr>
                      <w:lang w:val="es-ES"/>
                    </w:rPr>
                  </w:pPr>
                  <w:sdt>
                    <w:sdtPr>
                      <w:rPr>
                        <w:lang w:val="es-ES"/>
                      </w:rPr>
                      <w:id w:val="-1267527076"/>
                      <w:placeholder>
                        <w:docPart w:val="BEDA6F7F176549BAA87ABDFB3B09B047"/>
                      </w:placeholder>
                      <w:temporary/>
                      <w:showingPlcHdr/>
                      <w15:appearance w15:val="hidden"/>
                      <w:text w:multiLine="1"/>
                    </w:sdtPr>
                    <w:sdtEndPr/>
                    <w:sdtContent>
                      <w:r w:rsidR="003A0B9D" w:rsidRPr="003A0B9D">
                        <w:rPr>
                          <w:lang w:val="es-ES"/>
                        </w:rPr>
                        <w:t>[Dirección web]</w:t>
                      </w:r>
                    </w:sdtContent>
                  </w:sdt>
                </w:p>
                <w:p w:rsidR="00753D51" w:rsidRPr="003A0B9D" w:rsidRDefault="005F107C">
                  <w:pPr>
                    <w:pStyle w:val="Fecha"/>
                    <w:rPr>
                      <w:lang w:val="es-ES"/>
                    </w:rPr>
                  </w:pPr>
                  <w:sdt>
                    <w:sdtPr>
                      <w:rPr>
                        <w:lang w:val="es-ES"/>
                      </w:rPr>
                      <w:id w:val="1558429644"/>
                      <w:placeholder>
                        <w:docPart w:val="03F19B91092F485194ADBDC60038CC63"/>
                      </w:placeholder>
                      <w:temporary/>
                      <w:showingPlcHdr/>
                      <w15:appearance w15:val="hidden"/>
                      <w:text w:multiLine="1"/>
                    </w:sdtPr>
                    <w:sdtEndPr/>
                    <w:sdtContent>
                      <w:r w:rsidR="003A0B9D" w:rsidRPr="003A0B9D">
                        <w:rPr>
                          <w:lang w:val="es-ES"/>
                        </w:rPr>
                        <w:t>[Fechas y horas]</w:t>
                      </w:r>
                      <w:r w:rsidR="003A0B9D" w:rsidRPr="003A0B9D">
                        <w:rPr>
                          <w:lang w:val="es-ES"/>
                        </w:rPr>
                        <w:br/>
                        <w:t>[Fechas y horas]</w:t>
                      </w:r>
                    </w:sdtContent>
                  </w:sdt>
                </w:p>
              </w:tc>
            </w:tr>
          </w:tbl>
          <w:p w:rsidR="00753D51" w:rsidRPr="003A0B9D" w:rsidRDefault="00753D51">
            <w:pPr>
              <w:rPr>
                <w:lang w:val="es-ES"/>
              </w:rPr>
            </w:pPr>
          </w:p>
        </w:tc>
      </w:tr>
    </w:tbl>
    <w:p w:rsidR="00753D51" w:rsidRDefault="00753D51">
      <w:pPr>
        <w:pStyle w:val="Sinespaciado"/>
        <w:rPr>
          <w:lang w:val="es-ES"/>
        </w:rPr>
      </w:pPr>
    </w:p>
    <w:p w:rsidR="00401CA5" w:rsidRPr="00401CA5" w:rsidRDefault="00401CA5" w:rsidP="00401CA5">
      <w:pPr>
        <w:pStyle w:val="Subttulo"/>
        <w:rPr>
          <w:lang w:val="es-ES"/>
        </w:rPr>
      </w:pPr>
      <w:r w:rsidRPr="00401CA5">
        <w:rPr>
          <w:lang w:val="es-ES"/>
        </w:rPr>
        <w:lastRenderedPageBreak/>
        <w:t>relacionamiento post-evento:</w:t>
      </w:r>
    </w:p>
    <w:p w:rsidR="00401CA5" w:rsidRPr="00401CA5" w:rsidRDefault="00401CA5" w:rsidP="00401CA5">
      <w:pPr>
        <w:pStyle w:val="Sinespaciado"/>
        <w:rPr>
          <w:lang w:val="es-ES"/>
        </w:rPr>
      </w:pPr>
      <w:r w:rsidRPr="00401CA5">
        <w:rPr>
          <w:lang w:val="es-ES"/>
        </w:rPr>
        <w:t>1. registro y seguimiento de oportunidades/contactos obtenidas del evento: (Embudo CRM)</w:t>
      </w:r>
    </w:p>
    <w:p w:rsidR="00401CA5" w:rsidRPr="00401CA5" w:rsidRDefault="00401CA5" w:rsidP="00401CA5">
      <w:pPr>
        <w:pStyle w:val="Sinespaciado"/>
        <w:rPr>
          <w:lang w:val="es-ES"/>
        </w:rPr>
      </w:pPr>
      <w:r w:rsidRPr="00401CA5">
        <w:rPr>
          <w:lang w:val="es-ES"/>
        </w:rPr>
        <w:t xml:space="preserve">2. </w:t>
      </w:r>
      <w:proofErr w:type="gramStart"/>
      <w:r w:rsidRPr="00401CA5">
        <w:rPr>
          <w:lang w:val="es-ES"/>
        </w:rPr>
        <w:t>el</w:t>
      </w:r>
      <w:proofErr w:type="gramEnd"/>
      <w:r w:rsidRPr="00401CA5">
        <w:rPr>
          <w:lang w:val="es-ES"/>
        </w:rPr>
        <w:t xml:space="preserve"> sitio tiene opciones de Contáctenos, para el relacionamiento post-evento?</w:t>
      </w:r>
    </w:p>
    <w:p w:rsidR="00401CA5" w:rsidRPr="00401CA5" w:rsidRDefault="00401CA5" w:rsidP="00401CA5">
      <w:pPr>
        <w:pStyle w:val="Sinespaciado"/>
        <w:rPr>
          <w:lang w:val="es-ES"/>
        </w:rPr>
      </w:pPr>
      <w:r w:rsidRPr="00401CA5">
        <w:rPr>
          <w:lang w:val="es-ES"/>
        </w:rPr>
        <w:t xml:space="preserve">3. el sitio tiene entrega/descarga de material del evento </w:t>
      </w:r>
    </w:p>
    <w:p w:rsidR="00401CA5" w:rsidRPr="00401CA5" w:rsidRDefault="00401CA5" w:rsidP="00401CA5">
      <w:pPr>
        <w:pStyle w:val="Sinespaciado"/>
        <w:rPr>
          <w:lang w:val="es-ES"/>
        </w:rPr>
      </w:pPr>
      <w:r w:rsidRPr="00401CA5">
        <w:rPr>
          <w:lang w:val="es-ES"/>
        </w:rPr>
        <w:t>4. itinerario de visitas: registro de sitios y contactos a visitar por especialistas.</w:t>
      </w:r>
    </w:p>
    <w:p w:rsidR="00401CA5" w:rsidRDefault="00401CA5" w:rsidP="00401CA5">
      <w:pPr>
        <w:pStyle w:val="Sinespaciado"/>
        <w:rPr>
          <w:lang w:val="es-ES"/>
        </w:rPr>
      </w:pPr>
      <w:r w:rsidRPr="00401CA5">
        <w:rPr>
          <w:lang w:val="es-ES"/>
        </w:rPr>
        <w:t>5. mensajes de agradecimiento e invitación futuros eventos</w:t>
      </w:r>
    </w:p>
    <w:p w:rsidR="00401CA5" w:rsidRPr="00401CA5" w:rsidRDefault="00401CA5" w:rsidP="00401CA5">
      <w:pPr>
        <w:pStyle w:val="Sinespaciado"/>
        <w:rPr>
          <w:lang w:val="es-ES"/>
        </w:rPr>
      </w:pPr>
    </w:p>
    <w:p w:rsidR="00401CA5" w:rsidRPr="00401CA5" w:rsidRDefault="00401CA5" w:rsidP="00401CA5">
      <w:pPr>
        <w:pStyle w:val="Subttulo"/>
        <w:rPr>
          <w:lang w:val="es-ES"/>
        </w:rPr>
      </w:pPr>
      <w:r w:rsidRPr="00401CA5">
        <w:rPr>
          <w:lang w:val="es-ES"/>
        </w:rPr>
        <w:t>estrategia situacional del evento</w:t>
      </w:r>
    </w:p>
    <w:p w:rsidR="00401CA5" w:rsidRPr="00401CA5" w:rsidRDefault="00401CA5" w:rsidP="00401CA5">
      <w:pPr>
        <w:pStyle w:val="Sinespaciado"/>
        <w:rPr>
          <w:lang w:val="es-ES"/>
        </w:rPr>
      </w:pPr>
      <w:r w:rsidRPr="00401CA5">
        <w:rPr>
          <w:lang w:val="es-ES"/>
        </w:rPr>
        <w:t>1. definición del banco de preguntas frecuentes</w:t>
      </w:r>
    </w:p>
    <w:p w:rsidR="00401CA5" w:rsidRPr="00401CA5" w:rsidRDefault="00401CA5" w:rsidP="00401CA5">
      <w:pPr>
        <w:pStyle w:val="Sinespaciado"/>
        <w:rPr>
          <w:lang w:val="es-ES"/>
        </w:rPr>
      </w:pPr>
      <w:r w:rsidRPr="00401CA5">
        <w:rPr>
          <w:lang w:val="es-ES"/>
        </w:rPr>
        <w:t>2. definición de argumentación y contra-argumentación situaciones difíciles</w:t>
      </w:r>
    </w:p>
    <w:p w:rsidR="00401CA5" w:rsidRPr="00401CA5" w:rsidRDefault="00401CA5" w:rsidP="00401CA5">
      <w:pPr>
        <w:pStyle w:val="Sinespaciado"/>
        <w:rPr>
          <w:lang w:val="es-ES"/>
        </w:rPr>
      </w:pPr>
      <w:r w:rsidRPr="00401CA5">
        <w:rPr>
          <w:lang w:val="es-ES"/>
        </w:rPr>
        <w:t xml:space="preserve">3. discurso y descripción de roles (no está en el plan)4. </w:t>
      </w:r>
    </w:p>
    <w:p w:rsidR="00401CA5" w:rsidRPr="00401CA5" w:rsidRDefault="00401CA5" w:rsidP="00401CA5">
      <w:pPr>
        <w:pStyle w:val="Sinespaciado"/>
        <w:rPr>
          <w:lang w:val="es-ES"/>
        </w:rPr>
      </w:pPr>
    </w:p>
    <w:p w:rsidR="00401CA5" w:rsidRPr="00401CA5" w:rsidRDefault="00401CA5" w:rsidP="00401CA5">
      <w:pPr>
        <w:pStyle w:val="Subttulo"/>
        <w:rPr>
          <w:lang w:val="es-ES"/>
        </w:rPr>
      </w:pPr>
      <w:r w:rsidRPr="00401CA5">
        <w:rPr>
          <w:lang w:val="es-ES"/>
        </w:rPr>
        <w:t>canales del evento: manejo de campañas</w:t>
      </w:r>
    </w:p>
    <w:p w:rsidR="00401CA5" w:rsidRPr="00401CA5" w:rsidRDefault="00401CA5" w:rsidP="00401CA5">
      <w:pPr>
        <w:pStyle w:val="Sinespaciado"/>
        <w:rPr>
          <w:lang w:val="es-ES"/>
        </w:rPr>
      </w:pPr>
      <w:r w:rsidRPr="00401CA5">
        <w:rPr>
          <w:lang w:val="es-ES"/>
        </w:rPr>
        <w:t xml:space="preserve">1. (quién) manejo de redes sociales pre, in y post evento. </w:t>
      </w:r>
    </w:p>
    <w:p w:rsidR="00401CA5" w:rsidRPr="00401CA5" w:rsidRDefault="00401CA5" w:rsidP="00401CA5">
      <w:pPr>
        <w:pStyle w:val="Sinespaciado"/>
        <w:rPr>
          <w:lang w:val="es-ES"/>
        </w:rPr>
      </w:pPr>
      <w:r w:rsidRPr="00401CA5">
        <w:rPr>
          <w:lang w:val="es-ES"/>
        </w:rPr>
        <w:t>2. (qui</w:t>
      </w:r>
      <w:r w:rsidR="00586C56">
        <w:rPr>
          <w:lang w:val="es-ES"/>
        </w:rPr>
        <w:t>é</w:t>
      </w:r>
      <w:r w:rsidRPr="00401CA5">
        <w:rPr>
          <w:lang w:val="es-ES"/>
        </w:rPr>
        <w:t xml:space="preserve">n) manejo de </w:t>
      </w:r>
      <w:bookmarkStart w:id="0" w:name="_GoBack"/>
      <w:bookmarkEnd w:id="0"/>
      <w:r w:rsidRPr="00401CA5">
        <w:rPr>
          <w:lang w:val="es-ES"/>
        </w:rPr>
        <w:t>temas del momento #PERSEPOLIS, #Ciudades durante el evento</w:t>
      </w:r>
    </w:p>
    <w:p w:rsidR="00401CA5" w:rsidRPr="00401CA5" w:rsidRDefault="00401CA5" w:rsidP="00401CA5">
      <w:pPr>
        <w:pStyle w:val="Sinespaciado"/>
        <w:rPr>
          <w:lang w:val="es-ES"/>
        </w:rPr>
      </w:pPr>
      <w:r w:rsidRPr="00401CA5">
        <w:rPr>
          <w:lang w:val="es-ES"/>
        </w:rPr>
        <w:t xml:space="preserve">3. </w:t>
      </w:r>
      <w:r w:rsidR="00586C56" w:rsidRPr="00401CA5">
        <w:rPr>
          <w:lang w:val="es-ES"/>
        </w:rPr>
        <w:t>Solicitar</w:t>
      </w:r>
      <w:r w:rsidRPr="00401CA5">
        <w:rPr>
          <w:lang w:val="es-ES"/>
        </w:rPr>
        <w:t xml:space="preserve"> y manejar retro-alimentación: qué gustó, qué no gustó</w:t>
      </w:r>
      <w:proofErr w:type="gramStart"/>
      <w:r w:rsidRPr="00401CA5">
        <w:rPr>
          <w:lang w:val="es-ES"/>
        </w:rPr>
        <w:t>?</w:t>
      </w:r>
      <w:proofErr w:type="gramEnd"/>
    </w:p>
    <w:p w:rsidR="00401CA5" w:rsidRPr="00401CA5" w:rsidRDefault="00401CA5" w:rsidP="00401CA5">
      <w:pPr>
        <w:pStyle w:val="Sinespaciado"/>
        <w:rPr>
          <w:lang w:val="es-ES"/>
        </w:rPr>
      </w:pPr>
    </w:p>
    <w:p w:rsidR="00401CA5" w:rsidRPr="00401CA5" w:rsidRDefault="00401CA5" w:rsidP="00401CA5">
      <w:pPr>
        <w:pStyle w:val="Sinespaciado"/>
        <w:rPr>
          <w:lang w:val="es-ES"/>
        </w:rPr>
      </w:pPr>
    </w:p>
    <w:p w:rsidR="00401CA5" w:rsidRDefault="00401CA5">
      <w:pPr>
        <w:rPr>
          <w:lang w:val="es-ES"/>
        </w:rPr>
      </w:pPr>
      <w:r>
        <w:rPr>
          <w:lang w:val="es-ES"/>
        </w:rPr>
        <w:br w:type="page"/>
      </w:r>
    </w:p>
    <w:p w:rsidR="00247C74" w:rsidRDefault="00247C74" w:rsidP="00401CA5">
      <w:pPr>
        <w:pStyle w:val="Puesto"/>
        <w:rPr>
          <w:lang w:val="es-ES"/>
        </w:rPr>
      </w:pPr>
      <w:r>
        <w:rPr>
          <w:lang w:val="es-ES"/>
        </w:rPr>
        <w:lastRenderedPageBreak/>
        <w:t>finalmente</w:t>
      </w:r>
    </w:p>
    <w:p w:rsidR="00247C74" w:rsidRDefault="00401CA5" w:rsidP="00247C74">
      <w:pPr>
        <w:pStyle w:val="Subttulo"/>
        <w:rPr>
          <w:lang w:val="es-ES"/>
        </w:rPr>
      </w:pPr>
      <w:r w:rsidRPr="00401CA5">
        <w:rPr>
          <w:lang w:val="es-ES"/>
        </w:rPr>
        <w:t>manejo de conocimiento</w:t>
      </w:r>
    </w:p>
    <w:p w:rsidR="00401CA5" w:rsidRPr="00401CA5" w:rsidRDefault="00401CA5" w:rsidP="00247C74">
      <w:pPr>
        <w:pStyle w:val="Subttulo"/>
        <w:rPr>
          <w:lang w:val="es-ES"/>
        </w:rPr>
      </w:pPr>
      <w:r w:rsidRPr="00401CA5">
        <w:rPr>
          <w:lang w:val="es-ES"/>
        </w:rPr>
        <w:t>qué aprendi</w:t>
      </w:r>
      <w:r>
        <w:rPr>
          <w:lang w:val="es-ES"/>
        </w:rPr>
        <w:t>m</w:t>
      </w:r>
      <w:r w:rsidRPr="00401CA5">
        <w:rPr>
          <w:lang w:val="es-ES"/>
        </w:rPr>
        <w:t>os, y qué podemos reutilizar</w:t>
      </w:r>
    </w:p>
    <w:p w:rsidR="00401CA5" w:rsidRPr="00401CA5" w:rsidRDefault="00401CA5" w:rsidP="00401CA5">
      <w:pPr>
        <w:pStyle w:val="Sinespaciado"/>
        <w:rPr>
          <w:lang w:val="es-ES"/>
        </w:rPr>
      </w:pPr>
      <w:r w:rsidRPr="00401CA5">
        <w:rPr>
          <w:lang w:val="es-ES"/>
        </w:rPr>
        <w:t xml:space="preserve">1. en aspectos financieros, </w:t>
      </w:r>
      <w:r w:rsidR="007A515F">
        <w:rPr>
          <w:lang w:val="es-ES"/>
        </w:rPr>
        <w:t xml:space="preserve">operativo, logístico, organizacional, </w:t>
      </w:r>
      <w:r w:rsidRPr="00401CA5">
        <w:rPr>
          <w:lang w:val="es-ES"/>
        </w:rPr>
        <w:t>administrativos, misión</w:t>
      </w:r>
      <w:r w:rsidR="001F16C7">
        <w:rPr>
          <w:lang w:val="es-ES"/>
        </w:rPr>
        <w:t>…</w:t>
      </w:r>
    </w:p>
    <w:p w:rsidR="00401CA5" w:rsidRPr="00401CA5" w:rsidRDefault="00401CA5" w:rsidP="00401CA5">
      <w:pPr>
        <w:pStyle w:val="Sinespaciado"/>
        <w:rPr>
          <w:lang w:val="es-ES"/>
        </w:rPr>
      </w:pPr>
      <w:r w:rsidRPr="00401CA5">
        <w:rPr>
          <w:lang w:val="es-ES"/>
        </w:rPr>
        <w:t>2. documentación de la estructura de costos programados y no programados del evento</w:t>
      </w:r>
    </w:p>
    <w:p w:rsidR="00401CA5" w:rsidRPr="00401CA5" w:rsidRDefault="00401CA5" w:rsidP="00401CA5">
      <w:pPr>
        <w:pStyle w:val="Sinespaciado"/>
        <w:rPr>
          <w:lang w:val="es-ES"/>
        </w:rPr>
      </w:pPr>
      <w:r w:rsidRPr="00401CA5">
        <w:rPr>
          <w:lang w:val="es-ES"/>
        </w:rPr>
        <w:t>3. breve evaluación de proveedores y servicios (para reutilización y otras referencias futuras)</w:t>
      </w:r>
    </w:p>
    <w:p w:rsidR="00401CA5" w:rsidRPr="00401CA5" w:rsidRDefault="00401CA5" w:rsidP="00401CA5">
      <w:pPr>
        <w:pStyle w:val="Sinespaciado"/>
        <w:rPr>
          <w:lang w:val="es-ES"/>
        </w:rPr>
      </w:pPr>
      <w:r w:rsidRPr="00401CA5">
        <w:rPr>
          <w:lang w:val="es-ES"/>
        </w:rPr>
        <w:t>4. recolección de lista de precios de proveedores y servicios (para reutilización y otras referencias futuras)</w:t>
      </w:r>
    </w:p>
    <w:p w:rsidR="00401CA5" w:rsidRPr="00401CA5" w:rsidRDefault="00401CA5" w:rsidP="00401CA5">
      <w:pPr>
        <w:pStyle w:val="Sinespaciado"/>
        <w:rPr>
          <w:lang w:val="es-ES"/>
        </w:rPr>
      </w:pPr>
      <w:r w:rsidRPr="00401CA5">
        <w:rPr>
          <w:lang w:val="es-ES"/>
        </w:rPr>
        <w:t>5. recolección de planes y documentos de trabajo para reutilización</w:t>
      </w:r>
    </w:p>
    <w:p w:rsidR="00401CA5" w:rsidRPr="00401CA5" w:rsidRDefault="00401CA5" w:rsidP="00401CA5">
      <w:pPr>
        <w:pStyle w:val="Sinespaciado"/>
        <w:rPr>
          <w:lang w:val="es-ES"/>
        </w:rPr>
      </w:pPr>
      <w:r w:rsidRPr="00401CA5">
        <w:rPr>
          <w:lang w:val="es-ES"/>
        </w:rPr>
        <w:t>6. (</w:t>
      </w:r>
      <w:proofErr w:type="spellStart"/>
      <w:r w:rsidRPr="00401CA5">
        <w:rPr>
          <w:lang w:val="es-ES"/>
        </w:rPr>
        <w:t>postmorten</w:t>
      </w:r>
      <w:proofErr w:type="spellEnd"/>
      <w:r w:rsidRPr="00401CA5">
        <w:rPr>
          <w:lang w:val="es-ES"/>
        </w:rPr>
        <w:t>) conclusiones y lecciones aprendidas versus objetivos cumplidos (para futuros eventos)</w:t>
      </w:r>
    </w:p>
    <w:p w:rsidR="00401CA5" w:rsidRPr="00401CA5" w:rsidRDefault="00401CA5" w:rsidP="00401CA5">
      <w:pPr>
        <w:pStyle w:val="Sinespaciado"/>
        <w:rPr>
          <w:lang w:val="es-ES"/>
        </w:rPr>
      </w:pPr>
      <w:r w:rsidRPr="00401CA5">
        <w:rPr>
          <w:lang w:val="es-ES"/>
        </w:rPr>
        <w:t xml:space="preserve">7. </w:t>
      </w:r>
    </w:p>
    <w:p w:rsidR="00401CA5" w:rsidRPr="003A0B9D" w:rsidRDefault="00401CA5">
      <w:pPr>
        <w:pStyle w:val="Sinespaciado"/>
        <w:rPr>
          <w:lang w:val="es-ES"/>
        </w:rPr>
      </w:pPr>
    </w:p>
    <w:sectPr w:rsidR="00401CA5" w:rsidRPr="003A0B9D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Medium">
    <w:altName w:val="Trebuchet MS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A5"/>
    <w:rsid w:val="00027D94"/>
    <w:rsid w:val="000508D7"/>
    <w:rsid w:val="001F16C7"/>
    <w:rsid w:val="00224207"/>
    <w:rsid w:val="00247C74"/>
    <w:rsid w:val="003A0B9D"/>
    <w:rsid w:val="00401CA5"/>
    <w:rsid w:val="00586C56"/>
    <w:rsid w:val="005F107C"/>
    <w:rsid w:val="006409C2"/>
    <w:rsid w:val="00753D51"/>
    <w:rsid w:val="007A515F"/>
    <w:rsid w:val="008977F0"/>
    <w:rsid w:val="008D6C32"/>
    <w:rsid w:val="00C23980"/>
    <w:rsid w:val="00CB7BB0"/>
    <w:rsid w:val="00ED6199"/>
    <w:rsid w:val="00F0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65F76A-20EF-4C7E-B3F6-2B924FBB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C2415" w:themeColor="text2"/>
        <w:sz w:val="26"/>
        <w:szCs w:val="26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3"/>
    <w:qFormat/>
    <w:pPr>
      <w:keepNext/>
      <w:keepLines/>
      <w:spacing w:before="320" w:after="120" w:line="240" w:lineRule="auto"/>
      <w:contextualSpacing/>
      <w:outlineLvl w:val="0"/>
    </w:pPr>
    <w:rPr>
      <w:b/>
      <w:bCs/>
      <w:sz w:val="30"/>
      <w:szCs w:val="30"/>
    </w:rPr>
  </w:style>
  <w:style w:type="paragraph" w:styleId="Ttulo2">
    <w:name w:val="heading 2"/>
    <w:basedOn w:val="Normal"/>
    <w:next w:val="Lnea"/>
    <w:link w:val="Ttulo2Car"/>
    <w:uiPriority w:val="3"/>
    <w:unhideWhenUsed/>
    <w:qFormat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6A02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Puesto"/>
    <w:link w:val="SubttuloCar"/>
    <w:uiPriority w:val="2"/>
    <w:qFormat/>
    <w:pPr>
      <w:numPr>
        <w:ilvl w:val="1"/>
      </w:numPr>
      <w:spacing w:before="440"/>
    </w:pPr>
    <w:rPr>
      <w:color w:val="E6A024" w:themeColor="accent1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ajorEastAsia" w:hAnsiTheme="majorHAnsi" w:cstheme="majorBidi"/>
      <w:caps/>
      <w:color w:val="E6A024" w:themeColor="accent1"/>
      <w:kern w:val="28"/>
      <w:sz w:val="104"/>
      <w:szCs w:val="104"/>
    </w:rPr>
  </w:style>
  <w:style w:type="paragraph" w:styleId="Puesto">
    <w:name w:val="Title"/>
    <w:basedOn w:val="Normal"/>
    <w:next w:val="Normal"/>
    <w:link w:val="PuestoCar"/>
    <w:uiPriority w:val="1"/>
    <w:qFormat/>
    <w:pPr>
      <w:spacing w:after="0" w:line="216" w:lineRule="auto"/>
    </w:pPr>
    <w:rPr>
      <w:rFonts w:asciiTheme="majorHAnsi" w:eastAsiaTheme="majorEastAsia" w:hAnsiTheme="majorHAnsi" w:cstheme="majorBidi"/>
      <w:caps/>
      <w:kern w:val="28"/>
      <w:sz w:val="104"/>
      <w:szCs w:val="104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kern w:val="28"/>
      <w:sz w:val="104"/>
      <w:szCs w:val="104"/>
    </w:rPr>
  </w:style>
  <w:style w:type="character" w:customStyle="1" w:styleId="Ttulo1Car">
    <w:name w:val="Título 1 Car"/>
    <w:basedOn w:val="Fuentedeprrafopredeter"/>
    <w:link w:val="Ttulo1"/>
    <w:uiPriority w:val="3"/>
    <w:rPr>
      <w:b/>
      <w:bCs/>
      <w:sz w:val="30"/>
      <w:szCs w:val="3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19"/>
    <w:qFormat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3"/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customStyle="1" w:styleId="Lnea">
    <w:name w:val="Línea"/>
    <w:basedOn w:val="Normal"/>
    <w:next w:val="Ttulo2"/>
    <w:uiPriority w:val="3"/>
    <w:qFormat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Ttulo3Car">
    <w:name w:val="Título 3 Car"/>
    <w:basedOn w:val="Fuentedeprrafopredeter"/>
    <w:link w:val="Ttulo3"/>
    <w:uiPriority w:val="4"/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customStyle="1" w:styleId="Informacindecontacto">
    <w:name w:val="Información de contacto"/>
    <w:basedOn w:val="Normal"/>
    <w:uiPriority w:val="5"/>
    <w:qFormat/>
    <w:pPr>
      <w:spacing w:after="280" w:line="240" w:lineRule="auto"/>
      <w:jc w:val="center"/>
    </w:pPr>
    <w:rPr>
      <w:color w:val="FFFFFF" w:themeColor="background1"/>
      <w:sz w:val="24"/>
      <w:szCs w:val="24"/>
    </w:rPr>
  </w:style>
  <w:style w:type="paragraph" w:styleId="Fecha">
    <w:name w:val="Date"/>
    <w:basedOn w:val="Normal"/>
    <w:link w:val="FechaCar"/>
    <w:uiPriority w:val="5"/>
    <w:unhideWhenUsed/>
    <w:qFormat/>
    <w:pPr>
      <w:spacing w:after="0"/>
      <w:jc w:val="center"/>
    </w:pPr>
    <w:rPr>
      <w:color w:val="FFFFFF" w:themeColor="background1"/>
      <w:sz w:val="24"/>
      <w:szCs w:val="24"/>
    </w:rPr>
  </w:style>
  <w:style w:type="character" w:customStyle="1" w:styleId="FechaCar">
    <w:name w:val="Fecha Car"/>
    <w:basedOn w:val="Fuentedeprrafopredeter"/>
    <w:link w:val="Fecha"/>
    <w:uiPriority w:val="5"/>
    <w:rPr>
      <w:color w:val="FFFFFF" w:themeColor="background1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9"/>
    <w:semiHidden/>
    <w:rPr>
      <w:rFonts w:asciiTheme="majorHAnsi" w:eastAsiaTheme="majorEastAsia" w:hAnsiTheme="majorHAnsi" w:cstheme="majorBidi"/>
      <w:color w:val="E6A02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%20Wong\AppData\Roaming\Microsoft\Templates\Folleto%20de%20ev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FA23C734964B65A644B88EAB635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CD89E-5949-41BB-9029-AEFB018ABD27}"/>
      </w:docPartPr>
      <w:docPartBody>
        <w:p w:rsidR="009A3898" w:rsidRDefault="009A3898">
          <w:pPr>
            <w:pStyle w:val="FAFA23C734964B65A644B88EAB635921"/>
          </w:pPr>
          <w:r w:rsidRPr="003A0B9D">
            <w:rPr>
              <w:rFonts w:ascii="Corbel" w:hAnsi="Corbel"/>
              <w:color w:val="3C2415"/>
              <w:lang w:val="es-ES"/>
            </w:rPr>
            <w:t>[Para reemplazar cualquier texto de sugerencia con su propio texto, simplemente haga clic en él y comience a escribir. Para reemplazar la imagen o el logotipo con una imagen suya, haga clic con el botón secundario en él y elija Cambiar imagen. Para probar distintos aspectos en el boletín, en la pestaña Diseño, explore las galerías Temas, Colores y Fuentes.]</w:t>
          </w:r>
        </w:p>
      </w:docPartBody>
    </w:docPart>
    <w:docPart>
      <w:docPartPr>
        <w:name w:val="731DF899474F4D11A9A900CF11D07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32029-7530-4828-8B78-34219E9D4E7E}"/>
      </w:docPartPr>
      <w:docPartBody>
        <w:p w:rsidR="009A3898" w:rsidRDefault="009A3898">
          <w:pPr>
            <w:pStyle w:val="731DF899474F4D11A9A900CF11D072F0"/>
          </w:pPr>
          <w:r w:rsidRPr="003A0B9D">
            <w:rPr>
              <w:lang w:val="es-ES"/>
            </w:rPr>
            <w:t>[Dirección]</w:t>
          </w:r>
          <w:r w:rsidRPr="003A0B9D">
            <w:rPr>
              <w:lang w:val="es-ES"/>
            </w:rPr>
            <w:br/>
            <w:t>[Ciudad, Provincia, Código postal]</w:t>
          </w:r>
          <w:r w:rsidRPr="003A0B9D">
            <w:rPr>
              <w:lang w:val="es-ES"/>
            </w:rPr>
            <w:br/>
            <w:t>[Teléfono]</w:t>
          </w:r>
        </w:p>
      </w:docPartBody>
    </w:docPart>
    <w:docPart>
      <w:docPartPr>
        <w:name w:val="BEDA6F7F176549BAA87ABDFB3B09B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EED3E-6E47-47FA-8F33-BB1E51F68B6A}"/>
      </w:docPartPr>
      <w:docPartBody>
        <w:p w:rsidR="009A3898" w:rsidRDefault="009A3898">
          <w:pPr>
            <w:pStyle w:val="BEDA6F7F176549BAA87ABDFB3B09B047"/>
          </w:pPr>
          <w:r w:rsidRPr="003A0B9D">
            <w:rPr>
              <w:lang w:val="es-ES"/>
            </w:rPr>
            <w:t>[Dirección web]</w:t>
          </w:r>
        </w:p>
      </w:docPartBody>
    </w:docPart>
    <w:docPart>
      <w:docPartPr>
        <w:name w:val="03F19B91092F485194ADBDC60038C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6FB18-C844-4A11-9EFD-1BB15553080A}"/>
      </w:docPartPr>
      <w:docPartBody>
        <w:p w:rsidR="009A3898" w:rsidRDefault="009A3898">
          <w:pPr>
            <w:pStyle w:val="03F19B91092F485194ADBDC60038CC63"/>
          </w:pPr>
          <w:r w:rsidRPr="003A0B9D">
            <w:rPr>
              <w:lang w:val="es-ES"/>
            </w:rPr>
            <w:t>[Fechas y horas]</w:t>
          </w:r>
          <w:r w:rsidRPr="003A0B9D">
            <w:rPr>
              <w:lang w:val="es-ES"/>
            </w:rPr>
            <w:br/>
            <w:t>[Fechas y horas]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Medium">
    <w:altName w:val="Trebuchet MS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98"/>
    <w:rsid w:val="009A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D8D90613FC941E186AEE9889F6CC9EB">
    <w:name w:val="4D8D90613FC941E186AEE9889F6CC9EB"/>
  </w:style>
  <w:style w:type="paragraph" w:customStyle="1" w:styleId="486F37E687DC4C6BB40CC38354AE0304">
    <w:name w:val="486F37E687DC4C6BB40CC38354AE0304"/>
  </w:style>
  <w:style w:type="paragraph" w:customStyle="1" w:styleId="0771838A89F240A99DDA8933FEA94D73">
    <w:name w:val="0771838A89F240A99DDA8933FEA94D73"/>
  </w:style>
  <w:style w:type="paragraph" w:customStyle="1" w:styleId="FAFA23C734964B65A644B88EAB635921">
    <w:name w:val="FAFA23C734964B65A644B88EAB635921"/>
  </w:style>
  <w:style w:type="paragraph" w:customStyle="1" w:styleId="998E8FC421B44ED5A91D33FD4ECCF99A">
    <w:name w:val="998E8FC421B44ED5A91D33FD4ECCF99A"/>
  </w:style>
  <w:style w:type="paragraph" w:customStyle="1" w:styleId="4412E226E9ED44549D3D6F1C84F578DC">
    <w:name w:val="4412E226E9ED44549D3D6F1C84F578DC"/>
  </w:style>
  <w:style w:type="paragraph" w:customStyle="1" w:styleId="ADC1759D9D2C42A5A5E5014A4F6E2A91">
    <w:name w:val="ADC1759D9D2C42A5A5E5014A4F6E2A91"/>
  </w:style>
  <w:style w:type="paragraph" w:customStyle="1" w:styleId="71FAC02F8D144BB9B98E1E4520471944">
    <w:name w:val="71FAC02F8D144BB9B98E1E4520471944"/>
  </w:style>
  <w:style w:type="paragraph" w:customStyle="1" w:styleId="0892B2C5A57249BDBA34B23C5B7304FC">
    <w:name w:val="0892B2C5A57249BDBA34B23C5B7304FC"/>
  </w:style>
  <w:style w:type="paragraph" w:customStyle="1" w:styleId="AFB525B7F3EE45DB9A09EF97B5928012">
    <w:name w:val="AFB525B7F3EE45DB9A09EF97B5928012"/>
  </w:style>
  <w:style w:type="paragraph" w:customStyle="1" w:styleId="731DF899474F4D11A9A900CF11D072F0">
    <w:name w:val="731DF899474F4D11A9A900CF11D072F0"/>
  </w:style>
  <w:style w:type="paragraph" w:customStyle="1" w:styleId="BEDA6F7F176549BAA87ABDFB3B09B047">
    <w:name w:val="BEDA6F7F176549BAA87ABDFB3B09B047"/>
  </w:style>
  <w:style w:type="paragraph" w:customStyle="1" w:styleId="03F19B91092F485194ADBDC60038CC63">
    <w:name w:val="03F19B91092F485194ADBDC60038CC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pring Business">
      <a:dk1>
        <a:sysClr val="windowText" lastClr="000000"/>
      </a:dk1>
      <a:lt1>
        <a:sysClr val="window" lastClr="FFFFFF"/>
      </a:lt1>
      <a:dk2>
        <a:srgbClr val="3C2415"/>
      </a:dk2>
      <a:lt2>
        <a:srgbClr val="F7F7DC"/>
      </a:lt2>
      <a:accent1>
        <a:srgbClr val="E6A024"/>
      </a:accent1>
      <a:accent2>
        <a:srgbClr val="00A59B"/>
      </a:accent2>
      <a:accent3>
        <a:srgbClr val="EB5B79"/>
      </a:accent3>
      <a:accent4>
        <a:srgbClr val="EC6723"/>
      </a:accent4>
      <a:accent5>
        <a:srgbClr val="A2C22B"/>
      </a:accent5>
      <a:accent6>
        <a:srgbClr val="4EA23A"/>
      </a:accent6>
      <a:hlink>
        <a:srgbClr val="3CB3CD"/>
      </a:hlink>
      <a:folHlink>
        <a:srgbClr val="0E7EB1"/>
      </a:folHlink>
    </a:clrScheme>
    <a:fontScheme name="Spring Business">
      <a:majorFont>
        <a:latin typeface="Franklin Gothic Medium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A573B8F-AADF-4F4C-B4DB-D4A2D0BC40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Folleto de evento</Template>
  <TotalTime>12</TotalTime>
  <Pages>3</Pages>
  <Words>321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Wong</dc:creator>
  <cp:keywords/>
  <dc:description/>
  <cp:lastModifiedBy>Harry Alfredo Wong Molina</cp:lastModifiedBy>
  <cp:revision>8</cp:revision>
  <cp:lastPrinted>2012-12-25T21:02:00Z</cp:lastPrinted>
  <dcterms:created xsi:type="dcterms:W3CDTF">2016-09-30T20:40:00Z</dcterms:created>
  <dcterms:modified xsi:type="dcterms:W3CDTF">2016-10-03T13:51:00Z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TC039885639991</vt:lpwstr>
  </property>
</Properties>
</file>